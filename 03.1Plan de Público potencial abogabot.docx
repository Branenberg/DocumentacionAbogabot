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225C" w14:textId="53BA26F2" w:rsidR="00906393" w:rsidRPr="00B17FD6" w:rsidRDefault="00FA7948" w:rsidP="00906393">
      <w:pPr>
        <w:pStyle w:val="Subttulo"/>
        <w:rPr>
          <w:lang w:val="es-MX"/>
        </w:rPr>
      </w:pPr>
      <w:sdt>
        <w:sdtPr>
          <w:rPr>
            <w:lang w:val="es-MX"/>
          </w:rPr>
          <w:alias w:val="Versión:"/>
          <w:tag w:val="Versión:"/>
          <w:id w:val="-388120297"/>
          <w:placeholder>
            <w:docPart w:val="F0C59303BBE44962A10225E08B90829C"/>
          </w:placeholder>
          <w:temporary/>
          <w:showingPlcHdr/>
          <w15:appearance w15:val="hidden"/>
        </w:sdtPr>
        <w:sdtEndPr/>
        <w:sdtContent>
          <w:r w:rsidR="00906393" w:rsidRPr="00B17FD6">
            <w:rPr>
              <w:lang w:val="es-MX" w:bidi="es-MX"/>
            </w:rPr>
            <w:t>Versión</w:t>
          </w:r>
        </w:sdtContent>
      </w:sdt>
      <w:r w:rsidR="00906393" w:rsidRPr="00B17FD6">
        <w:rPr>
          <w:lang w:val="es-MX" w:bidi="es-MX"/>
        </w:rPr>
        <w:t xml:space="preserve"> </w:t>
      </w:r>
      <w:r w:rsidR="00461D05">
        <w:rPr>
          <w:lang w:val="es-MX"/>
        </w:rPr>
        <w:t>0.1</w:t>
      </w:r>
    </w:p>
    <w:p w14:paraId="7104F65D" w14:textId="5439C2F2" w:rsidR="00906393" w:rsidRPr="00B17FD6" w:rsidRDefault="00FA7948" w:rsidP="00906393">
      <w:pPr>
        <w:pStyle w:val="Subttulo"/>
        <w:rPr>
          <w:lang w:val="es-MX"/>
        </w:rPr>
      </w:pPr>
      <w:sdt>
        <w:sdtPr>
          <w:rPr>
            <w:lang w:val="es-MX"/>
          </w:rPr>
          <w:alias w:val="Escribe la fecha:"/>
          <w:tag w:val="Escribe la fecha:"/>
          <w:id w:val="-2072651219"/>
          <w:placeholder>
            <w:docPart w:val="DD36E9DF939447C48C36D00EEB707EE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461D05">
            <w:rPr>
              <w:lang w:val="es-MX"/>
            </w:rPr>
            <w:t>Abogabot</w:t>
          </w:r>
        </w:sdtContent>
      </w:sdt>
      <w:r w:rsidR="00461D05">
        <w:rPr>
          <w:lang w:val="es-MX"/>
        </w:rPr>
        <w:t xml:space="preserve"> 22-02-22</w:t>
      </w:r>
    </w:p>
    <w:p w14:paraId="666C50E8" w14:textId="2DCA83F9" w:rsidR="00906393" w:rsidRPr="00B17FD6" w:rsidRDefault="00461D05" w:rsidP="00906393">
      <w:pPr>
        <w:pStyle w:val="Logotipo"/>
        <w:rPr>
          <w:lang w:val="es-MX"/>
        </w:rPr>
      </w:pPr>
      <w:r>
        <w:rPr>
          <w:noProof/>
          <w:lang w:val="es-MX"/>
          <w14:ligatures w14:val="none"/>
        </w:rPr>
        <w:drawing>
          <wp:inline distT="0" distB="0" distL="0" distR="0" wp14:anchorId="4D35B2C2" wp14:editId="33997C29">
            <wp:extent cx="1685925" cy="1447165"/>
            <wp:effectExtent l="0" t="0" r="952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lang w:val="es-MX"/>
        </w:rPr>
        <w:alias w:val="Escribe el título:"/>
        <w:tag w:val="Escribe el título:"/>
        <w:id w:val="1212537942"/>
        <w:placeholder>
          <w:docPart w:val="3582FEF804594420802A7782F5CF5CD0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6468CFB0" w14:textId="77777777" w:rsidR="00906393" w:rsidRPr="00B17FD6" w:rsidRDefault="00906393" w:rsidP="00906393">
          <w:pPr>
            <w:pStyle w:val="Ttulo"/>
            <w:rPr>
              <w:lang w:val="es-MX"/>
            </w:rPr>
          </w:pPr>
          <w:r w:rsidRPr="00B17FD6">
            <w:rPr>
              <w:lang w:val="es-MX" w:bidi="es-MX"/>
            </w:rPr>
            <w:t>Plan de elaboración de perfiles del público objetivo</w:t>
          </w:r>
        </w:p>
      </w:sdtContent>
    </w:sdt>
    <w:sdt>
      <w:sdtPr>
        <w:rPr>
          <w:lang w:val="es-MX"/>
        </w:rPr>
        <w:alias w:val="Escribe el subtítulo:"/>
        <w:tag w:val="Escribe el subtítulo:"/>
        <w:id w:val="-450009744"/>
        <w:placeholder>
          <w:docPart w:val="D508D1A136E64694A2736265CE052B1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14:paraId="23F472FF" w14:textId="3D17722B" w:rsidR="00906393" w:rsidRPr="00B17FD6" w:rsidRDefault="00461D05" w:rsidP="00906393">
          <w:pPr>
            <w:pStyle w:val="Subttulo"/>
            <w:rPr>
              <w:lang w:val="es-MX"/>
            </w:rPr>
          </w:pPr>
          <w:r>
            <w:rPr>
              <w:lang w:val="es-MX"/>
            </w:rPr>
            <w:t>Una pequeña revisión</w:t>
          </w:r>
        </w:p>
      </w:sdtContent>
    </w:sdt>
    <w:p w14:paraId="73EC753A" w14:textId="724637F7" w:rsidR="00906393" w:rsidRPr="00B17FD6" w:rsidRDefault="00FA7948" w:rsidP="00906393">
      <w:pPr>
        <w:pStyle w:val="Informacindecontacto"/>
        <w:rPr>
          <w:lang w:val="es-MX"/>
        </w:rPr>
      </w:pPr>
      <w:sdt>
        <w:sdtPr>
          <w:rPr>
            <w:lang w:val="es-MX"/>
          </w:rPr>
          <w:alias w:val="Presentador:"/>
          <w:tag w:val="Presentador:"/>
          <w:id w:val="345457498"/>
          <w:placeholder>
            <w:docPart w:val="C33B3BB2B2704BDF84319BEDC4295055"/>
          </w:placeholder>
          <w:temporary/>
          <w:showingPlcHdr/>
          <w15:appearance w15:val="hidden"/>
        </w:sdtPr>
        <w:sdtEndPr/>
        <w:sdtContent>
          <w:r w:rsidR="00906393" w:rsidRPr="00B17FD6">
            <w:rPr>
              <w:lang w:val="es-MX" w:bidi="es-MX"/>
            </w:rPr>
            <w:t>Presentador</w:t>
          </w:r>
        </w:sdtContent>
      </w:sdt>
      <w:r w:rsidR="00906393" w:rsidRPr="00B17FD6">
        <w:rPr>
          <w:lang w:val="es-MX" w:bidi="es-MX"/>
        </w:rPr>
        <w:t xml:space="preserve">: </w:t>
      </w:r>
      <w:sdt>
        <w:sdtPr>
          <w:rPr>
            <w:lang w:val="es-MX"/>
          </w:rPr>
          <w:alias w:val="Escribe tu nombre:"/>
          <w:tag w:val="Escribe tu nombre:"/>
          <w:id w:val="309291052"/>
          <w:placeholder>
            <w:docPart w:val="D925AF343D284B07AA465291D6623060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461D05">
            <w:rPr>
              <w:lang w:val="es-MX"/>
            </w:rPr>
            <w:t>Brandon enrique bernardino garcia ramirez</w:t>
          </w:r>
        </w:sdtContent>
      </w:sdt>
    </w:p>
    <w:p w14:paraId="515A350B" w14:textId="71D495DB" w:rsidR="00906393" w:rsidRPr="00B17FD6" w:rsidRDefault="00FA7948" w:rsidP="00906393">
      <w:pPr>
        <w:pStyle w:val="Informacindecontacto"/>
        <w:rPr>
          <w:lang w:val="es-MX"/>
        </w:rPr>
      </w:pPr>
      <w:sdt>
        <w:sdtPr>
          <w:rPr>
            <w:lang w:val="es-MX"/>
          </w:rPr>
          <w:alias w:val="Escribe el nombre de la compañía:"/>
          <w:tag w:val="Escribe el nombre de la compañía:"/>
          <w:id w:val="733736139"/>
          <w:placeholder>
            <w:docPart w:val="B3AA30680CC747B1BE7017C6DAD233D0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461D05">
            <w:rPr>
              <w:lang w:val="es-MX"/>
            </w:rPr>
            <w:t>abogabot</w:t>
          </w:r>
        </w:sdtContent>
      </w:sdt>
    </w:p>
    <w:p w14:paraId="0CB1D452" w14:textId="4D6F7083" w:rsidR="00906393" w:rsidRPr="00B17FD6" w:rsidRDefault="00FA7948" w:rsidP="00906393">
      <w:pPr>
        <w:pStyle w:val="Informacindecontacto"/>
        <w:rPr>
          <w:lang w:val="es-MX"/>
        </w:rPr>
      </w:pPr>
      <w:sdt>
        <w:sdtPr>
          <w:rPr>
            <w:lang w:val="es-MX"/>
          </w:rPr>
          <w:alias w:val="Escribe la dirección de la compañía:"/>
          <w:tag w:val="Escribe la dirección de la compañía:"/>
          <w:id w:val="-1515219664"/>
          <w:placeholder>
            <w:docPart w:val="E89A51020682405CAB170D1665C54BBE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461D05">
            <w:rPr>
              <w:lang w:val="es-MX"/>
            </w:rPr>
            <w:t>Launchx</w:t>
          </w:r>
        </w:sdtContent>
      </w:sdt>
    </w:p>
    <w:sdt>
      <w:sdtPr>
        <w:rPr>
          <w:lang w:val="es-MX"/>
        </w:rPr>
        <w:alias w:val="Título:"/>
        <w:tag w:val="Título:"/>
        <w:id w:val="135919152"/>
        <w:placeholder>
          <w:docPart w:val="973709E6DF7A4B2AA84593A139ED182D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1D2B01CB" w14:textId="77777777" w:rsidR="00906393" w:rsidRPr="00B17FD6" w:rsidRDefault="00906393" w:rsidP="00906393">
          <w:pPr>
            <w:pStyle w:val="Ttulo1"/>
            <w:rPr>
              <w:lang w:val="es-MX"/>
            </w:rPr>
          </w:pPr>
          <w:r w:rsidRPr="00B17FD6">
            <w:rPr>
              <w:lang w:val="es-MX" w:bidi="es-MX"/>
            </w:rPr>
            <w:t>Plan de elaboración de perfiles del público objetivo</w:t>
          </w:r>
        </w:p>
      </w:sdtContent>
    </w:sdt>
    <w:p w14:paraId="15F07E79" w14:textId="77777777" w:rsidR="00906393" w:rsidRPr="00B17FD6" w:rsidRDefault="00FA7948" w:rsidP="00906393">
      <w:pPr>
        <w:pStyle w:val="Ttulo2"/>
        <w:rPr>
          <w:lang w:val="es-MX"/>
        </w:rPr>
      </w:pPr>
      <w:sdt>
        <w:sdtPr>
          <w:rPr>
            <w:lang w:val="es-MX"/>
          </w:rPr>
          <w:alias w:val="Desarrollo del plan:"/>
          <w:tag w:val="Desarrollo del plan:"/>
          <w:id w:val="-1998408794"/>
          <w:placeholder>
            <w:docPart w:val="E50F9FB4AEEA4C228F00C4F7B92A697B"/>
          </w:placeholder>
          <w:temporary/>
          <w:showingPlcHdr/>
          <w15:appearance w15:val="hidden"/>
        </w:sdtPr>
        <w:sdtEndPr/>
        <w:sdtContent>
          <w:r w:rsidR="00906393" w:rsidRPr="00B17FD6">
            <w:rPr>
              <w:lang w:val="es-MX" w:bidi="es-MX"/>
            </w:rPr>
            <w:t>Desarrollo del plan</w:t>
          </w:r>
        </w:sdtContent>
      </w:sdt>
    </w:p>
    <w:p w14:paraId="4630A480" w14:textId="77777777" w:rsidR="00906393" w:rsidRPr="00B17FD6" w:rsidRDefault="00FA7948" w:rsidP="00906393">
      <w:pPr>
        <w:pStyle w:val="Ttulo3"/>
        <w:rPr>
          <w:lang w:val="es-MX"/>
        </w:rPr>
      </w:pPr>
      <w:sdt>
        <w:sdtPr>
          <w:rPr>
            <w:lang w:val="es-MX"/>
          </w:rPr>
          <w:alias w:val="Filosofía y objetivos:"/>
          <w:tag w:val="Filosofía y objetivos:"/>
          <w:id w:val="647332933"/>
          <w:placeholder>
            <w:docPart w:val="6E219CB43A6B44C6BC50705651921E4D"/>
          </w:placeholder>
          <w:temporary/>
          <w:showingPlcHdr/>
          <w15:appearance w15:val="hidden"/>
        </w:sdtPr>
        <w:sdtEndPr/>
        <w:sdtContent>
          <w:r w:rsidR="00906393" w:rsidRPr="00B17FD6">
            <w:rPr>
              <w:lang w:val="es-MX" w:bidi="es-MX"/>
            </w:rPr>
            <w:t>Filosofía y objetivos</w:t>
          </w:r>
        </w:sdtContent>
      </w:sdt>
    </w:p>
    <w:p w14:paraId="616BA619" w14:textId="38D7B207" w:rsidR="00B52FA3" w:rsidRDefault="00B52FA3" w:rsidP="00906393">
      <w:pPr>
        <w:rPr>
          <w:lang w:val="es-MX"/>
        </w:rPr>
      </w:pPr>
      <w:r>
        <w:rPr>
          <w:lang w:val="es-MX"/>
        </w:rPr>
        <w:t xml:space="preserve">Brindar un apoyo legal y jurídico confiable, de calidad, claro y conciso para todos los clientes. </w:t>
      </w:r>
    </w:p>
    <w:p w14:paraId="45D57EB3" w14:textId="2A7D8CB0" w:rsidR="00B52FA3" w:rsidRPr="00B52FA3" w:rsidRDefault="00B52FA3" w:rsidP="00B52FA3">
      <w:pPr>
        <w:pStyle w:val="Prrafodelista"/>
        <w:numPr>
          <w:ilvl w:val="0"/>
          <w:numId w:val="19"/>
        </w:numPr>
        <w:rPr>
          <w:lang w:val="es-MX"/>
        </w:rPr>
      </w:pPr>
      <w:r w:rsidRPr="00B52FA3">
        <w:rPr>
          <w:lang w:val="es-MX"/>
        </w:rPr>
        <w:t xml:space="preserve">Automatizar el proceso de demandas. </w:t>
      </w:r>
    </w:p>
    <w:p w14:paraId="2D8AF58F" w14:textId="5FF99BB3" w:rsidR="00B52FA3" w:rsidRPr="00B52FA3" w:rsidRDefault="00B52FA3" w:rsidP="00B52FA3">
      <w:pPr>
        <w:pStyle w:val="Prrafodelista"/>
        <w:numPr>
          <w:ilvl w:val="0"/>
          <w:numId w:val="19"/>
        </w:numPr>
        <w:rPr>
          <w:lang w:val="es-MX"/>
        </w:rPr>
      </w:pPr>
      <w:r w:rsidRPr="00B52FA3">
        <w:rPr>
          <w:lang w:val="es-MX"/>
        </w:rPr>
        <w:t>Notificar en tiempo real los avances del proceso</w:t>
      </w:r>
    </w:p>
    <w:p w14:paraId="16D896CD" w14:textId="755A3A86" w:rsidR="00906393" w:rsidRPr="00B17FD6" w:rsidRDefault="00FA7948" w:rsidP="00906393">
      <w:pPr>
        <w:pStyle w:val="Ttulo3"/>
        <w:rPr>
          <w:lang w:val="es-MX"/>
        </w:rPr>
      </w:pPr>
      <w:sdt>
        <w:sdtPr>
          <w:rPr>
            <w:lang w:val="es-MX"/>
          </w:rPr>
          <w:alias w:val="Preguntas para consumidores:"/>
          <w:tag w:val="Preguntas para consumidores:"/>
          <w:id w:val="-455179470"/>
          <w:placeholder>
            <w:docPart w:val="7E02E2CD4FC24BDC907BC8D76725B943"/>
          </w:placeholder>
          <w:temporary/>
          <w:showingPlcHdr/>
          <w15:appearance w15:val="hidden"/>
        </w:sdtPr>
        <w:sdtEndPr/>
        <w:sdtContent>
          <w:r w:rsidR="00906393" w:rsidRPr="00B17FD6">
            <w:rPr>
              <w:lang w:val="es-MX" w:bidi="es-MX"/>
            </w:rPr>
            <w:t>Preguntas para consumidores</w:t>
          </w:r>
        </w:sdtContent>
      </w:sdt>
      <w:r w:rsidR="002276D3">
        <w:rPr>
          <w:lang w:val="es-MX"/>
        </w:rPr>
        <w:t xml:space="preserve"> (demográficas)</w:t>
      </w:r>
    </w:p>
    <w:tbl>
      <w:tblPr>
        <w:tblStyle w:val="Sinbordes"/>
        <w:tblW w:w="5000" w:type="pct"/>
        <w:tblLayout w:type="fixed"/>
        <w:tblLook w:val="04A0" w:firstRow="1" w:lastRow="0" w:firstColumn="1" w:lastColumn="0" w:noHBand="0" w:noVBand="1"/>
        <w:tblDescription w:val="Tabla de preguntas para consumidores"/>
      </w:tblPr>
      <w:tblGrid>
        <w:gridCol w:w="557"/>
        <w:gridCol w:w="9081"/>
      </w:tblGrid>
      <w:tr w:rsidR="00906393" w:rsidRPr="00B17FD6" w14:paraId="1748FE73" w14:textId="77777777" w:rsidTr="004F4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E1DE54E" w14:textId="77777777" w:rsidR="00906393" w:rsidRPr="00B17FD6" w:rsidRDefault="00FA7948" w:rsidP="00FB07B4">
            <w:pPr>
              <w:rPr>
                <w:lang w:val="es-MX"/>
              </w:rPr>
            </w:pPr>
            <w:sdt>
              <w:sdtPr>
                <w:rPr>
                  <w:lang w:val="es-MX"/>
                </w:rPr>
                <w:alias w:val="N.º:"/>
                <w:tag w:val="N.º:"/>
                <w:id w:val="-1707095580"/>
                <w:placeholder>
                  <w:docPart w:val="6B55A261AF514EDDB3E1872B07035275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N.º</w:t>
                </w:r>
              </w:sdtContent>
            </w:sdt>
          </w:p>
        </w:tc>
        <w:tc>
          <w:tcPr>
            <w:tcW w:w="8810" w:type="dxa"/>
          </w:tcPr>
          <w:p w14:paraId="2BF2A8F8" w14:textId="77777777" w:rsidR="00906393" w:rsidRPr="00B17FD6" w:rsidRDefault="00FA7948" w:rsidP="00FB0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Preguntas:"/>
                <w:tag w:val="Preguntas:"/>
                <w:id w:val="-1364894448"/>
                <w:placeholder>
                  <w:docPart w:val="A971FA8C4AC245EF8DC3CCADDD9EA19B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Preguntas</w:t>
                </w:r>
              </w:sdtContent>
            </w:sdt>
          </w:p>
        </w:tc>
      </w:tr>
      <w:tr w:rsidR="00906393" w:rsidRPr="00B17FD6" w14:paraId="1441CAC6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65638C6" w14:textId="77777777" w:rsidR="00906393" w:rsidRPr="00B17FD6" w:rsidRDefault="00906393" w:rsidP="004F4B35">
            <w:pPr>
              <w:pStyle w:val="Listaconnmeros"/>
              <w:rPr>
                <w:lang w:val="es-MX"/>
              </w:rPr>
            </w:pPr>
          </w:p>
        </w:tc>
        <w:tc>
          <w:tcPr>
            <w:tcW w:w="8810" w:type="dxa"/>
          </w:tcPr>
          <w:p w14:paraId="14CCEA36" w14:textId="79991409" w:rsidR="00906393" w:rsidRPr="00B17FD6" w:rsidRDefault="002276D3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¿Cuántos años tienes?</w:t>
            </w:r>
          </w:p>
        </w:tc>
      </w:tr>
      <w:tr w:rsidR="00906393" w:rsidRPr="00B17FD6" w14:paraId="683B46C8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B0CC766" w14:textId="77777777" w:rsidR="00906393" w:rsidRPr="00B17FD6" w:rsidRDefault="00906393" w:rsidP="00906393">
            <w:pPr>
              <w:pStyle w:val="Listaconnmeros"/>
              <w:rPr>
                <w:lang w:val="es-MX"/>
              </w:rPr>
            </w:pPr>
          </w:p>
        </w:tc>
        <w:tc>
          <w:tcPr>
            <w:tcW w:w="8810" w:type="dxa"/>
          </w:tcPr>
          <w:p w14:paraId="744A7A1B" w14:textId="3CFF3EB3" w:rsidR="00906393" w:rsidRPr="00B17FD6" w:rsidRDefault="002276D3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¿Cuál es tu género? </w:t>
            </w:r>
          </w:p>
        </w:tc>
      </w:tr>
      <w:tr w:rsidR="00906393" w:rsidRPr="00B17FD6" w14:paraId="511EB4B1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51752ED" w14:textId="77777777" w:rsidR="00906393" w:rsidRPr="00B17FD6" w:rsidRDefault="00906393" w:rsidP="00906393">
            <w:pPr>
              <w:pStyle w:val="Listaconnmeros"/>
              <w:rPr>
                <w:lang w:val="es-MX"/>
              </w:rPr>
            </w:pPr>
          </w:p>
        </w:tc>
        <w:tc>
          <w:tcPr>
            <w:tcW w:w="8810" w:type="dxa"/>
          </w:tcPr>
          <w:p w14:paraId="2AD539FF" w14:textId="5EC12F72" w:rsidR="002276D3" w:rsidRPr="00B17FD6" w:rsidRDefault="002276D3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¿A qué te dedicas?</w:t>
            </w:r>
          </w:p>
        </w:tc>
      </w:tr>
      <w:tr w:rsidR="00906393" w:rsidRPr="00B17FD6" w14:paraId="0ED63991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206C7F7" w14:textId="77777777" w:rsidR="00906393" w:rsidRPr="00B17FD6" w:rsidRDefault="00906393" w:rsidP="00906393">
            <w:pPr>
              <w:pStyle w:val="Listaconnmeros"/>
              <w:rPr>
                <w:lang w:val="es-MX"/>
              </w:rPr>
            </w:pPr>
          </w:p>
        </w:tc>
        <w:tc>
          <w:tcPr>
            <w:tcW w:w="8810" w:type="dxa"/>
          </w:tcPr>
          <w:p w14:paraId="79320427" w14:textId="5F997147" w:rsidR="00906393" w:rsidRPr="00B17FD6" w:rsidRDefault="002276D3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¿Dónde vives? </w:t>
            </w:r>
          </w:p>
        </w:tc>
      </w:tr>
      <w:tr w:rsidR="00906393" w:rsidRPr="00B17FD6" w14:paraId="36814E90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B6B2AA5" w14:textId="77777777" w:rsidR="00906393" w:rsidRPr="00B17FD6" w:rsidRDefault="00906393" w:rsidP="00906393">
            <w:pPr>
              <w:pStyle w:val="Listaconnmeros"/>
              <w:rPr>
                <w:lang w:val="es-MX"/>
              </w:rPr>
            </w:pPr>
          </w:p>
        </w:tc>
        <w:tc>
          <w:tcPr>
            <w:tcW w:w="8810" w:type="dxa"/>
          </w:tcPr>
          <w:p w14:paraId="694FD3E8" w14:textId="777B2D19" w:rsidR="00906393" w:rsidRPr="00B17FD6" w:rsidRDefault="002276D3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¿Cuál es tu nivel de estudios?</w:t>
            </w:r>
          </w:p>
        </w:tc>
      </w:tr>
    </w:tbl>
    <w:p w14:paraId="19AFB7A4" w14:textId="77777777" w:rsidR="00906393" w:rsidRPr="00B17FD6" w:rsidRDefault="00FA7948" w:rsidP="00906393">
      <w:pPr>
        <w:pStyle w:val="Ttulo3"/>
        <w:rPr>
          <w:lang w:val="es-MX"/>
        </w:rPr>
      </w:pPr>
      <w:sdt>
        <w:sdtPr>
          <w:rPr>
            <w:lang w:val="es-MX"/>
          </w:rPr>
          <w:alias w:val="Público y mercado:"/>
          <w:tag w:val="Público y mercado:"/>
          <w:id w:val="-948393525"/>
          <w:placeholder>
            <w:docPart w:val="0B6272F90EC54084B1C3C0ECFA232DD9"/>
          </w:placeholder>
          <w:temporary/>
          <w:showingPlcHdr/>
          <w15:appearance w15:val="hidden"/>
        </w:sdtPr>
        <w:sdtEndPr/>
        <w:sdtContent>
          <w:r w:rsidR="00906393" w:rsidRPr="00B17FD6">
            <w:rPr>
              <w:lang w:val="es-MX" w:bidi="es-MX"/>
            </w:rPr>
            <w:t>Público y mercado</w:t>
          </w:r>
        </w:sdtContent>
      </w:sdt>
    </w:p>
    <w:tbl>
      <w:tblPr>
        <w:tblStyle w:val="Sinbordes"/>
        <w:tblW w:w="5000" w:type="pct"/>
        <w:tblLayout w:type="fixed"/>
        <w:tblLook w:val="04A0" w:firstRow="1" w:lastRow="0" w:firstColumn="1" w:lastColumn="0" w:noHBand="0" w:noVBand="1"/>
        <w:tblDescription w:val="Tabla de público y mercado"/>
      </w:tblPr>
      <w:tblGrid>
        <w:gridCol w:w="557"/>
        <w:gridCol w:w="9081"/>
      </w:tblGrid>
      <w:tr w:rsidR="00906393" w:rsidRPr="00B17FD6" w14:paraId="01373681" w14:textId="77777777" w:rsidTr="003A0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0524D371" w14:textId="77777777" w:rsidR="00906393" w:rsidRPr="00B17FD6" w:rsidRDefault="00FA7948" w:rsidP="00FB07B4">
            <w:pPr>
              <w:rPr>
                <w:lang w:val="es-MX"/>
              </w:rPr>
            </w:pPr>
            <w:sdt>
              <w:sdtPr>
                <w:rPr>
                  <w:lang w:val="es-MX"/>
                </w:rPr>
                <w:alias w:val="N.º:"/>
                <w:tag w:val="N.º:"/>
                <w:id w:val="763196538"/>
                <w:placeholder>
                  <w:docPart w:val="83DC0E15252342AF8FEF4CC1BCCE595C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N.º</w:t>
                </w:r>
              </w:sdtContent>
            </w:sdt>
          </w:p>
        </w:tc>
        <w:tc>
          <w:tcPr>
            <w:tcW w:w="9081" w:type="dxa"/>
          </w:tcPr>
          <w:p w14:paraId="70D046C0" w14:textId="77777777" w:rsidR="00906393" w:rsidRPr="00B17FD6" w:rsidRDefault="00FA7948" w:rsidP="00FB0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Preguntas:"/>
                <w:tag w:val="Preguntas:"/>
                <w:id w:val="-1197459031"/>
                <w:placeholder>
                  <w:docPart w:val="C5A7C944CB804D5091DDBF2F7703233D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Público y mercado</w:t>
                </w:r>
              </w:sdtContent>
            </w:sdt>
          </w:p>
        </w:tc>
      </w:tr>
      <w:tr w:rsidR="003A09E5" w:rsidRPr="00B17FD6" w14:paraId="1D5CFB9E" w14:textId="77777777" w:rsidTr="003A0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3E32A4FE" w14:textId="77777777" w:rsidR="003A09E5" w:rsidRPr="00B17FD6" w:rsidRDefault="003A09E5" w:rsidP="003A09E5">
            <w:pPr>
              <w:pStyle w:val="Listaconnmeros"/>
              <w:numPr>
                <w:ilvl w:val="0"/>
                <w:numId w:val="11"/>
              </w:numPr>
              <w:rPr>
                <w:lang w:val="es-MX"/>
              </w:rPr>
            </w:pPr>
          </w:p>
        </w:tc>
        <w:tc>
          <w:tcPr>
            <w:tcW w:w="9081" w:type="dxa"/>
          </w:tcPr>
          <w:p w14:paraId="37F06B9B" w14:textId="1CFC28D0" w:rsidR="003A09E5" w:rsidRPr="00B17FD6" w:rsidRDefault="003A09E5" w:rsidP="003A0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¿En qué circunstancias acudirías a un abogado?</w:t>
            </w:r>
          </w:p>
        </w:tc>
      </w:tr>
      <w:tr w:rsidR="003A09E5" w:rsidRPr="00B17FD6" w14:paraId="2BF51242" w14:textId="77777777" w:rsidTr="003A0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132D9BDE" w14:textId="77777777" w:rsidR="003A09E5" w:rsidRPr="00B17FD6" w:rsidRDefault="003A09E5" w:rsidP="003A09E5">
            <w:pPr>
              <w:pStyle w:val="Listaconnmeros"/>
              <w:rPr>
                <w:lang w:val="es-MX"/>
              </w:rPr>
            </w:pPr>
          </w:p>
        </w:tc>
        <w:tc>
          <w:tcPr>
            <w:tcW w:w="9081" w:type="dxa"/>
          </w:tcPr>
          <w:p w14:paraId="57C1415B" w14:textId="7D6E3D58" w:rsidR="003A09E5" w:rsidRPr="00B17FD6" w:rsidRDefault="003A09E5" w:rsidP="003A0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¿Cuáles son tus preocupaciones ante un proceso legal? </w:t>
            </w:r>
          </w:p>
        </w:tc>
      </w:tr>
      <w:tr w:rsidR="003A09E5" w:rsidRPr="00B17FD6" w14:paraId="7E5C787B" w14:textId="77777777" w:rsidTr="003A0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73CA2B6A" w14:textId="77777777" w:rsidR="003A09E5" w:rsidRPr="00B17FD6" w:rsidRDefault="003A09E5" w:rsidP="003A09E5">
            <w:pPr>
              <w:pStyle w:val="Listaconnmeros"/>
              <w:rPr>
                <w:lang w:val="es-MX"/>
              </w:rPr>
            </w:pPr>
          </w:p>
        </w:tc>
        <w:tc>
          <w:tcPr>
            <w:tcW w:w="9081" w:type="dxa"/>
          </w:tcPr>
          <w:p w14:paraId="2DF07F9D" w14:textId="5A2F72E1" w:rsidR="003A09E5" w:rsidRPr="00B17FD6" w:rsidRDefault="003A09E5" w:rsidP="003A0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¿Qué fuentes empleas para informarte? </w:t>
            </w:r>
          </w:p>
        </w:tc>
      </w:tr>
      <w:tr w:rsidR="003A09E5" w:rsidRPr="00B17FD6" w14:paraId="5158EFE5" w14:textId="77777777" w:rsidTr="003A0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3C870DB4" w14:textId="77777777" w:rsidR="003A09E5" w:rsidRPr="00B17FD6" w:rsidRDefault="003A09E5" w:rsidP="003A09E5">
            <w:pPr>
              <w:pStyle w:val="Listaconnmeros"/>
              <w:rPr>
                <w:lang w:val="es-MX"/>
              </w:rPr>
            </w:pPr>
          </w:p>
        </w:tc>
        <w:tc>
          <w:tcPr>
            <w:tcW w:w="9081" w:type="dxa"/>
          </w:tcPr>
          <w:p w14:paraId="24259885" w14:textId="5FCF497B" w:rsidR="003A09E5" w:rsidRPr="00B17FD6" w:rsidRDefault="003A09E5" w:rsidP="003A0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¿Cuáles han sido tus dificultades en un proceso legal?</w:t>
            </w:r>
          </w:p>
        </w:tc>
      </w:tr>
      <w:tr w:rsidR="003A09E5" w:rsidRPr="00B17FD6" w14:paraId="2A518062" w14:textId="77777777" w:rsidTr="003A0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5BF80C44" w14:textId="77777777" w:rsidR="003A09E5" w:rsidRPr="00B17FD6" w:rsidRDefault="003A09E5" w:rsidP="003A09E5">
            <w:pPr>
              <w:pStyle w:val="Listaconnmeros"/>
              <w:rPr>
                <w:lang w:val="es-MX"/>
              </w:rPr>
            </w:pPr>
          </w:p>
        </w:tc>
        <w:tc>
          <w:tcPr>
            <w:tcW w:w="9081" w:type="dxa"/>
          </w:tcPr>
          <w:p w14:paraId="55FB7201" w14:textId="648CAE8D" w:rsidR="003A09E5" w:rsidRPr="00B17FD6" w:rsidRDefault="003A09E5" w:rsidP="003A0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¿Qué medios de comunicación prefieres? </w:t>
            </w:r>
          </w:p>
        </w:tc>
      </w:tr>
    </w:tbl>
    <w:p w14:paraId="13B6F849" w14:textId="77777777" w:rsidR="00906393" w:rsidRPr="00B17FD6" w:rsidRDefault="00FA7948" w:rsidP="00906393">
      <w:pPr>
        <w:pStyle w:val="Ttulo3"/>
        <w:rPr>
          <w:lang w:val="es-MX"/>
        </w:rPr>
      </w:pPr>
      <w:sdt>
        <w:sdtPr>
          <w:rPr>
            <w:lang w:val="es-MX"/>
          </w:rPr>
          <w:alias w:val="Preguntas para acotar el público objetivo:"/>
          <w:tag w:val="Preguntas para acotar el público objetivo:"/>
          <w:id w:val="-1156066614"/>
          <w:placeholder>
            <w:docPart w:val="4DFE7BE3A5C649C993F0B04D97AEF553"/>
          </w:placeholder>
          <w:temporary/>
          <w:showingPlcHdr/>
          <w15:appearance w15:val="hidden"/>
        </w:sdtPr>
        <w:sdtEndPr/>
        <w:sdtContent>
          <w:r w:rsidR="00906393" w:rsidRPr="00B17FD6">
            <w:rPr>
              <w:lang w:val="es-MX" w:bidi="es-MX"/>
            </w:rPr>
            <w:t>PREGUNTAS PARA ACOTAR EL PÚBLICO OBJETIVO</w:t>
          </w:r>
        </w:sdtContent>
      </w:sdt>
    </w:p>
    <w:tbl>
      <w:tblPr>
        <w:tblStyle w:val="Sinbordes"/>
        <w:tblW w:w="5000" w:type="pct"/>
        <w:tblLayout w:type="fixed"/>
        <w:tblLook w:val="04A0" w:firstRow="1" w:lastRow="0" w:firstColumn="1" w:lastColumn="0" w:noHBand="0" w:noVBand="1"/>
        <w:tblDescription w:val="Tabla de preguntas para acotar el público objetivo"/>
      </w:tblPr>
      <w:tblGrid>
        <w:gridCol w:w="557"/>
        <w:gridCol w:w="9081"/>
      </w:tblGrid>
      <w:tr w:rsidR="00906393" w:rsidRPr="00B17FD6" w14:paraId="58FFF45F" w14:textId="77777777" w:rsidTr="004F4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D5FC356" w14:textId="77777777" w:rsidR="00906393" w:rsidRPr="00B17FD6" w:rsidRDefault="00FA7948" w:rsidP="00FB07B4">
            <w:pPr>
              <w:rPr>
                <w:lang w:val="es-MX"/>
              </w:rPr>
            </w:pPr>
            <w:sdt>
              <w:sdtPr>
                <w:rPr>
                  <w:lang w:val="es-MX"/>
                </w:rPr>
                <w:alias w:val="N.º:"/>
                <w:tag w:val="N.º:"/>
                <w:id w:val="70015751"/>
                <w:placeholder>
                  <w:docPart w:val="474FB4DBE8334E2589D473D7CE390E45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N.º</w:t>
                </w:r>
              </w:sdtContent>
            </w:sdt>
          </w:p>
        </w:tc>
        <w:tc>
          <w:tcPr>
            <w:tcW w:w="8810" w:type="dxa"/>
          </w:tcPr>
          <w:p w14:paraId="0DD5AAA3" w14:textId="77777777" w:rsidR="00906393" w:rsidRPr="00B17FD6" w:rsidRDefault="00FA7948" w:rsidP="00FB0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Preguntas:"/>
                <w:tag w:val="Preguntas:"/>
                <w:id w:val="2013642392"/>
                <w:placeholder>
                  <w:docPart w:val="0930383E17F44D949A1416FA19A78F47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Público y mercado</w:t>
                </w:r>
              </w:sdtContent>
            </w:sdt>
          </w:p>
        </w:tc>
      </w:tr>
      <w:tr w:rsidR="00906393" w:rsidRPr="00B17FD6" w14:paraId="2A83E0FD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E4ED373" w14:textId="77777777" w:rsidR="00906393" w:rsidRPr="00B17FD6" w:rsidRDefault="00906393" w:rsidP="00906393">
            <w:pPr>
              <w:pStyle w:val="Listaconnmeros"/>
              <w:numPr>
                <w:ilvl w:val="0"/>
                <w:numId w:val="12"/>
              </w:numPr>
              <w:rPr>
                <w:lang w:val="es-MX"/>
              </w:rPr>
            </w:pPr>
          </w:p>
        </w:tc>
        <w:tc>
          <w:tcPr>
            <w:tcW w:w="8810" w:type="dxa"/>
          </w:tcPr>
          <w:p w14:paraId="6112D50B" w14:textId="78C93037" w:rsidR="00906393" w:rsidRPr="00B17FD6" w:rsidRDefault="003A09E5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¿Realizarías una demanda por internet? </w:t>
            </w:r>
          </w:p>
        </w:tc>
      </w:tr>
      <w:tr w:rsidR="00906393" w:rsidRPr="00B17FD6" w14:paraId="11627030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05B0328" w14:textId="77777777" w:rsidR="00906393" w:rsidRPr="00B17FD6" w:rsidRDefault="00906393" w:rsidP="00906393">
            <w:pPr>
              <w:pStyle w:val="Listaconnmeros"/>
              <w:rPr>
                <w:lang w:val="es-MX"/>
              </w:rPr>
            </w:pPr>
          </w:p>
        </w:tc>
        <w:tc>
          <w:tcPr>
            <w:tcW w:w="8810" w:type="dxa"/>
          </w:tcPr>
          <w:p w14:paraId="5E94E6AD" w14:textId="181FE4C5" w:rsidR="00906393" w:rsidRPr="00B17FD6" w:rsidRDefault="003A09E5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¿Te gustaría realizar tu demanda mediante un formulario en cualquier momento? </w:t>
            </w:r>
          </w:p>
        </w:tc>
      </w:tr>
      <w:tr w:rsidR="00906393" w:rsidRPr="00B17FD6" w14:paraId="46B95D74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876A627" w14:textId="77777777" w:rsidR="00906393" w:rsidRPr="00B17FD6" w:rsidRDefault="00906393" w:rsidP="00906393">
            <w:pPr>
              <w:pStyle w:val="Listaconnmeros"/>
              <w:rPr>
                <w:lang w:val="es-MX"/>
              </w:rPr>
            </w:pPr>
          </w:p>
        </w:tc>
        <w:tc>
          <w:tcPr>
            <w:tcW w:w="8810" w:type="dxa"/>
          </w:tcPr>
          <w:p w14:paraId="4AD0C8EF" w14:textId="4162A6BA" w:rsidR="00906393" w:rsidRPr="00B17FD6" w:rsidRDefault="003A09E5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¿Preferirías tener toda tu información en una sola plataforma como medio?</w:t>
            </w:r>
          </w:p>
        </w:tc>
      </w:tr>
      <w:tr w:rsidR="00906393" w:rsidRPr="00B17FD6" w14:paraId="756BC61E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04302CE" w14:textId="77777777" w:rsidR="00906393" w:rsidRPr="00B17FD6" w:rsidRDefault="00906393" w:rsidP="00906393">
            <w:pPr>
              <w:pStyle w:val="Listaconnmeros"/>
              <w:rPr>
                <w:lang w:val="es-MX"/>
              </w:rPr>
            </w:pPr>
          </w:p>
        </w:tc>
        <w:tc>
          <w:tcPr>
            <w:tcW w:w="8810" w:type="dxa"/>
          </w:tcPr>
          <w:p w14:paraId="35CF869B" w14:textId="7E3B3D98" w:rsidR="00906393" w:rsidRPr="00B17FD6" w:rsidRDefault="003A09E5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¿</w:t>
            </w:r>
            <w:r w:rsidR="00FA7948">
              <w:rPr>
                <w:lang w:val="es-MX"/>
              </w:rPr>
              <w:t xml:space="preserve">Consideras beneficioso verificar el progreso de tu situación en cualquier momento? </w:t>
            </w:r>
          </w:p>
        </w:tc>
      </w:tr>
      <w:tr w:rsidR="00906393" w:rsidRPr="00B17FD6" w14:paraId="4D1730F6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29C569F" w14:textId="77777777" w:rsidR="00906393" w:rsidRPr="00B17FD6" w:rsidRDefault="00906393" w:rsidP="00906393">
            <w:pPr>
              <w:pStyle w:val="Listaconnmeros"/>
              <w:rPr>
                <w:lang w:val="es-MX"/>
              </w:rPr>
            </w:pPr>
          </w:p>
        </w:tc>
        <w:tc>
          <w:tcPr>
            <w:tcW w:w="8810" w:type="dxa"/>
          </w:tcPr>
          <w:p w14:paraId="02B3F6FE" w14:textId="00D57AC7" w:rsidR="00906393" w:rsidRPr="00B17FD6" w:rsidRDefault="00FA7948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¿Te gustaría hacer y pagar todo en cualquier momento en internet? </w:t>
            </w:r>
          </w:p>
        </w:tc>
      </w:tr>
    </w:tbl>
    <w:p w14:paraId="0DBE1A2D" w14:textId="77777777" w:rsidR="00906393" w:rsidRPr="00B17FD6" w:rsidRDefault="00FA7948" w:rsidP="00906393">
      <w:pPr>
        <w:pStyle w:val="Ttulo2"/>
        <w:rPr>
          <w:lang w:val="es-MX"/>
        </w:rPr>
      </w:pPr>
      <w:sdt>
        <w:sdtPr>
          <w:rPr>
            <w:lang w:val="es-MX"/>
          </w:rPr>
          <w:alias w:val="Ensayo del plan:"/>
          <w:tag w:val="Ensayo del plan:"/>
          <w:id w:val="-110446811"/>
          <w:placeholder>
            <w:docPart w:val="628DAD5A116C47B892062B0065DC9A64"/>
          </w:placeholder>
          <w:temporary/>
          <w:showingPlcHdr/>
          <w15:appearance w15:val="hidden"/>
        </w:sdtPr>
        <w:sdtEndPr/>
        <w:sdtContent>
          <w:r w:rsidR="00906393" w:rsidRPr="00B17FD6">
            <w:rPr>
              <w:lang w:val="es-MX" w:bidi="es-MX"/>
            </w:rPr>
            <w:t>Ensayo del plan</w:t>
          </w:r>
        </w:sdtContent>
      </w:sdt>
    </w:p>
    <w:p w14:paraId="50FEDB6E" w14:textId="77777777" w:rsidR="00906393" w:rsidRPr="00B17FD6" w:rsidRDefault="00FA7948" w:rsidP="00906393">
      <w:pPr>
        <w:pStyle w:val="Ttulo3"/>
        <w:rPr>
          <w:lang w:val="es-MX"/>
        </w:rPr>
      </w:pPr>
      <w:sdt>
        <w:sdtPr>
          <w:rPr>
            <w:lang w:val="es-MX"/>
          </w:rPr>
          <w:alias w:val="Opiniones de consumidores:"/>
          <w:tag w:val="Opiniones de consumidores:"/>
          <w:id w:val="-1107805915"/>
          <w:placeholder>
            <w:docPart w:val="40EAF8AAD45143139C7FE6D3955476CF"/>
          </w:placeholder>
          <w:temporary/>
          <w:showingPlcHdr/>
          <w15:appearance w15:val="hidden"/>
        </w:sdtPr>
        <w:sdtEndPr/>
        <w:sdtContent>
          <w:r w:rsidR="00906393" w:rsidRPr="00B17FD6">
            <w:rPr>
              <w:lang w:val="es-MX" w:bidi="es-MX"/>
            </w:rPr>
            <w:t>Opiniones de consumidores</w:t>
          </w:r>
        </w:sdtContent>
      </w:sdt>
    </w:p>
    <w:tbl>
      <w:tblPr>
        <w:tblStyle w:val="Sinbordes"/>
        <w:tblW w:w="5000" w:type="pct"/>
        <w:tblLayout w:type="fixed"/>
        <w:tblLook w:val="04A0" w:firstRow="1" w:lastRow="0" w:firstColumn="1" w:lastColumn="0" w:noHBand="0" w:noVBand="1"/>
        <w:tblDescription w:val="Tabla de opiniones de consumidores"/>
      </w:tblPr>
      <w:tblGrid>
        <w:gridCol w:w="557"/>
        <w:gridCol w:w="9081"/>
      </w:tblGrid>
      <w:tr w:rsidR="00906393" w:rsidRPr="00B17FD6" w14:paraId="46AA7003" w14:textId="77777777" w:rsidTr="004F4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C34F5CF" w14:textId="77777777" w:rsidR="00906393" w:rsidRPr="00B17FD6" w:rsidRDefault="00FA7948" w:rsidP="00FB07B4">
            <w:pPr>
              <w:rPr>
                <w:lang w:val="es-MX"/>
              </w:rPr>
            </w:pPr>
            <w:sdt>
              <w:sdtPr>
                <w:rPr>
                  <w:lang w:val="es-MX"/>
                </w:rPr>
                <w:alias w:val="N.º:"/>
                <w:tag w:val="N.º:"/>
                <w:id w:val="-1767840333"/>
                <w:placeholder>
                  <w:docPart w:val="DB9B863EF16A4BADA421F74193A09D2C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N.º</w:t>
                </w:r>
              </w:sdtContent>
            </w:sdt>
          </w:p>
        </w:tc>
        <w:tc>
          <w:tcPr>
            <w:tcW w:w="8810" w:type="dxa"/>
          </w:tcPr>
          <w:p w14:paraId="76C6E0C9" w14:textId="77777777" w:rsidR="00906393" w:rsidRPr="00B17FD6" w:rsidRDefault="00FA7948" w:rsidP="00FB0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Preguntas:"/>
                <w:tag w:val="Preguntas:"/>
                <w:id w:val="2014263033"/>
                <w:placeholder>
                  <w:docPart w:val="88DCA87A97604D8CA1CB5C7F1A9EF5D4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Preguntas</w:t>
                </w:r>
              </w:sdtContent>
            </w:sdt>
          </w:p>
        </w:tc>
      </w:tr>
      <w:tr w:rsidR="00906393" w:rsidRPr="00B17FD6" w14:paraId="555DA68D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397F9A3" w14:textId="77777777" w:rsidR="00906393" w:rsidRPr="00B17FD6" w:rsidRDefault="00906393" w:rsidP="00906393">
            <w:pPr>
              <w:pStyle w:val="Listaconnmeros"/>
              <w:numPr>
                <w:ilvl w:val="0"/>
                <w:numId w:val="13"/>
              </w:numPr>
              <w:rPr>
                <w:lang w:val="es-MX"/>
              </w:rPr>
            </w:pPr>
          </w:p>
        </w:tc>
        <w:tc>
          <w:tcPr>
            <w:tcW w:w="8810" w:type="dxa"/>
          </w:tcPr>
          <w:p w14:paraId="48508DD3" w14:textId="77777777" w:rsidR="00906393" w:rsidRPr="00B17FD6" w:rsidRDefault="00FA7948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las opiniones de consumidores 1:"/>
                <w:tag w:val="Escribe las opiniones de consumidores 1:"/>
                <w:id w:val="1374267848"/>
                <w:placeholder>
                  <w:docPart w:val="55A49E16693141F7A9B4BC29DA568798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Opiniones de consumidores n.º 1</w:t>
                </w:r>
              </w:sdtContent>
            </w:sdt>
            <w:r w:rsidR="00906393" w:rsidRPr="00B17FD6">
              <w:rPr>
                <w:lang w:val="es-MX" w:bidi="es-MX"/>
              </w:rPr>
              <w:br/>
            </w:r>
            <w:sdt>
              <w:sdtPr>
                <w:rPr>
                  <w:lang w:val="es-MX"/>
                </w:rPr>
                <w:alias w:val="Instrucciones de la pregunta:"/>
                <w:tag w:val="Instrucciones de la pregunta:"/>
                <w:id w:val="-909392246"/>
                <w:placeholder>
                  <w:docPart w:val="975CDBEB433441FB90C926E65331B2BB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rStyle w:val="nfasis"/>
                    <w:lang w:val="es-MX" w:bidi="es-MX"/>
                  </w:rPr>
                  <w:t>Lista de las opiniones de los consumidores sobre tu producto o servicio.</w:t>
                </w:r>
              </w:sdtContent>
            </w:sdt>
          </w:p>
        </w:tc>
      </w:tr>
      <w:tr w:rsidR="00906393" w:rsidRPr="00B17FD6" w14:paraId="05006576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4CB5355" w14:textId="77777777" w:rsidR="00906393" w:rsidRPr="00B17FD6" w:rsidRDefault="00906393" w:rsidP="00906393">
            <w:pPr>
              <w:pStyle w:val="Listaconnmeros"/>
              <w:rPr>
                <w:lang w:val="es-MX"/>
              </w:rPr>
            </w:pPr>
          </w:p>
        </w:tc>
        <w:tc>
          <w:tcPr>
            <w:tcW w:w="8810" w:type="dxa"/>
          </w:tcPr>
          <w:p w14:paraId="07488AC5" w14:textId="77777777" w:rsidR="00906393" w:rsidRPr="00B17FD6" w:rsidRDefault="00FA7948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las opiniones de consumidores 2:"/>
                <w:tag w:val="Escribe las opiniones de consumidores 2:"/>
                <w:id w:val="-216583556"/>
                <w:placeholder>
                  <w:docPart w:val="4F9A3D1730D8483FBC3340FF2BEF2A25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Opiniones de consumidores n.º 2</w:t>
                </w:r>
              </w:sdtContent>
            </w:sdt>
          </w:p>
        </w:tc>
      </w:tr>
      <w:tr w:rsidR="00906393" w:rsidRPr="00B17FD6" w14:paraId="0ED02701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B4114B0" w14:textId="77777777" w:rsidR="00906393" w:rsidRPr="00B17FD6" w:rsidRDefault="00906393" w:rsidP="00906393">
            <w:pPr>
              <w:pStyle w:val="Listaconnmeros"/>
              <w:rPr>
                <w:lang w:val="es-MX"/>
              </w:rPr>
            </w:pPr>
          </w:p>
        </w:tc>
        <w:tc>
          <w:tcPr>
            <w:tcW w:w="8810" w:type="dxa"/>
          </w:tcPr>
          <w:p w14:paraId="0AC3A651" w14:textId="77777777" w:rsidR="00906393" w:rsidRPr="00B17FD6" w:rsidRDefault="00FA7948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las opiniones de consumidores 3:"/>
                <w:tag w:val="Escribe las opiniones de consumidores 3:"/>
                <w:id w:val="534544979"/>
                <w:placeholder>
                  <w:docPart w:val="8B5A15D04A854EA695C341B1EE198164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Opiniones de consumidores n.º 3</w:t>
                </w:r>
              </w:sdtContent>
            </w:sdt>
          </w:p>
        </w:tc>
      </w:tr>
      <w:tr w:rsidR="00906393" w:rsidRPr="00B17FD6" w14:paraId="57D031CA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274FFF8" w14:textId="77777777" w:rsidR="00906393" w:rsidRPr="00B17FD6" w:rsidRDefault="00906393" w:rsidP="00906393">
            <w:pPr>
              <w:pStyle w:val="Listaconnmeros"/>
              <w:rPr>
                <w:lang w:val="es-MX"/>
              </w:rPr>
            </w:pPr>
          </w:p>
        </w:tc>
        <w:tc>
          <w:tcPr>
            <w:tcW w:w="8810" w:type="dxa"/>
          </w:tcPr>
          <w:p w14:paraId="3D8CA62F" w14:textId="77777777" w:rsidR="00906393" w:rsidRPr="00B17FD6" w:rsidRDefault="00FA7948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las opiniones de consumidores 4:"/>
                <w:tag w:val="Escribe las opiniones de consumidores 4:"/>
                <w:id w:val="55914231"/>
                <w:placeholder>
                  <w:docPart w:val="FE8C66883FC347329E175073195F0FFA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Opiniones de consumidores n.º 4</w:t>
                </w:r>
              </w:sdtContent>
            </w:sdt>
          </w:p>
        </w:tc>
      </w:tr>
      <w:tr w:rsidR="00906393" w:rsidRPr="00B17FD6" w14:paraId="726A5720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912EE9E" w14:textId="77777777" w:rsidR="00906393" w:rsidRPr="00B17FD6" w:rsidRDefault="00906393" w:rsidP="00906393">
            <w:pPr>
              <w:pStyle w:val="Listaconnmeros"/>
              <w:rPr>
                <w:lang w:val="es-MX"/>
              </w:rPr>
            </w:pPr>
          </w:p>
        </w:tc>
        <w:tc>
          <w:tcPr>
            <w:tcW w:w="8810" w:type="dxa"/>
          </w:tcPr>
          <w:p w14:paraId="1659143E" w14:textId="77777777" w:rsidR="00906393" w:rsidRPr="00B17FD6" w:rsidRDefault="00FA7948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las opiniones de consumidores 5:"/>
                <w:tag w:val="Escribe las opiniones de consumidores 5:"/>
                <w:id w:val="451985014"/>
                <w:placeholder>
                  <w:docPart w:val="28763E541BDD472E821616A315C5F6B2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Opiniones de consumidores n.º 5</w:t>
                </w:r>
              </w:sdtContent>
            </w:sdt>
          </w:p>
        </w:tc>
      </w:tr>
    </w:tbl>
    <w:p w14:paraId="749D6733" w14:textId="77777777" w:rsidR="00906393" w:rsidRPr="00B17FD6" w:rsidRDefault="00FA7948" w:rsidP="00906393">
      <w:pPr>
        <w:pStyle w:val="Ttulo3"/>
        <w:rPr>
          <w:lang w:val="es-MX"/>
        </w:rPr>
      </w:pPr>
      <w:sdt>
        <w:sdtPr>
          <w:rPr>
            <w:lang w:val="es-MX"/>
          </w:rPr>
          <w:alias w:val="Parámetros cuantitativos:"/>
          <w:tag w:val="Parámetros cuantitativos:"/>
          <w:id w:val="-332448734"/>
          <w:placeholder>
            <w:docPart w:val="7CEC53DFB0124851B2E06301A2FFB198"/>
          </w:placeholder>
          <w:temporary/>
          <w:showingPlcHdr/>
          <w15:appearance w15:val="hidden"/>
        </w:sdtPr>
        <w:sdtEndPr/>
        <w:sdtContent>
          <w:r w:rsidR="00906393" w:rsidRPr="00B17FD6">
            <w:rPr>
              <w:lang w:val="es-MX" w:bidi="es-MX"/>
            </w:rPr>
            <w:t>Parámetros cuantitativos</w:t>
          </w:r>
        </w:sdtContent>
      </w:sdt>
    </w:p>
    <w:tbl>
      <w:tblPr>
        <w:tblStyle w:val="Sinbordes"/>
        <w:tblW w:w="5000" w:type="pct"/>
        <w:tblLayout w:type="fixed"/>
        <w:tblLook w:val="04A0" w:firstRow="1" w:lastRow="0" w:firstColumn="1" w:lastColumn="0" w:noHBand="0" w:noVBand="1"/>
        <w:tblDescription w:val="Tabla de parámetros cuantitativos"/>
      </w:tblPr>
      <w:tblGrid>
        <w:gridCol w:w="557"/>
        <w:gridCol w:w="9081"/>
      </w:tblGrid>
      <w:tr w:rsidR="00906393" w:rsidRPr="00B17FD6" w14:paraId="56D24EA0" w14:textId="77777777" w:rsidTr="004F4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58D040A" w14:textId="77777777" w:rsidR="00906393" w:rsidRPr="00B17FD6" w:rsidRDefault="00FA7948" w:rsidP="00FB07B4">
            <w:pPr>
              <w:rPr>
                <w:lang w:val="es-MX"/>
              </w:rPr>
            </w:pPr>
            <w:sdt>
              <w:sdtPr>
                <w:rPr>
                  <w:lang w:val="es-MX"/>
                </w:rPr>
                <w:alias w:val="N.º:"/>
                <w:tag w:val="N.º:"/>
                <w:id w:val="-1274552842"/>
                <w:placeholder>
                  <w:docPart w:val="BC7D7BAA1E464248B16C0F49B7161AB6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N.º</w:t>
                </w:r>
              </w:sdtContent>
            </w:sdt>
          </w:p>
        </w:tc>
        <w:tc>
          <w:tcPr>
            <w:tcW w:w="8810" w:type="dxa"/>
          </w:tcPr>
          <w:p w14:paraId="1DE0DEDC" w14:textId="77777777" w:rsidR="00906393" w:rsidRPr="00B17FD6" w:rsidRDefault="00FA7948" w:rsidP="00FB0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Preguntas:"/>
                <w:tag w:val="Preguntas:"/>
                <w:id w:val="-969670800"/>
                <w:placeholder>
                  <w:docPart w:val="955824C693F74E45A1D463D07B282E79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Preguntas</w:t>
                </w:r>
              </w:sdtContent>
            </w:sdt>
          </w:p>
        </w:tc>
      </w:tr>
      <w:tr w:rsidR="00906393" w:rsidRPr="00B17FD6" w14:paraId="3CEAEB17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D1F2C83" w14:textId="77777777" w:rsidR="00906393" w:rsidRPr="00B17FD6" w:rsidRDefault="00906393" w:rsidP="00906393">
            <w:pPr>
              <w:pStyle w:val="Listaconnmeros"/>
              <w:numPr>
                <w:ilvl w:val="0"/>
                <w:numId w:val="14"/>
              </w:numPr>
              <w:rPr>
                <w:lang w:val="es-MX"/>
              </w:rPr>
            </w:pPr>
          </w:p>
        </w:tc>
        <w:tc>
          <w:tcPr>
            <w:tcW w:w="8810" w:type="dxa"/>
          </w:tcPr>
          <w:p w14:paraId="0FFB7602" w14:textId="77777777" w:rsidR="00906393" w:rsidRPr="00B17FD6" w:rsidRDefault="00FA7948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los parámetros cuantitativos 1:"/>
                <w:tag w:val="Escribe los parámetros cuantitativos 1:"/>
                <w:id w:val="-512920149"/>
                <w:placeholder>
                  <w:docPart w:val="19B7A731B545434E94EDF1F067061678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Parámetros cuantitativos n.º 1</w:t>
                </w:r>
              </w:sdtContent>
            </w:sdt>
            <w:r w:rsidR="00906393" w:rsidRPr="00B17FD6">
              <w:rPr>
                <w:lang w:val="es-MX" w:bidi="es-MX"/>
              </w:rPr>
              <w:br/>
            </w:r>
            <w:sdt>
              <w:sdtPr>
                <w:rPr>
                  <w:lang w:val="es-MX"/>
                </w:rPr>
                <w:alias w:val="Instrucciones de la pregunta:"/>
                <w:tag w:val="Instrucciones de la pregunta:"/>
                <w:id w:val="1793783412"/>
                <w:placeholder>
                  <w:docPart w:val="9AB83DA3362041B48E2935AF8E74766A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rStyle w:val="nfasis"/>
                    <w:lang w:val="es-MX" w:bidi="es-MX"/>
                  </w:rPr>
                  <w:t>Lista de los parámetros cuantitativos que usarás para evaluar la eficacia del plan.</w:t>
                </w:r>
              </w:sdtContent>
            </w:sdt>
          </w:p>
        </w:tc>
      </w:tr>
      <w:tr w:rsidR="00906393" w:rsidRPr="00B17FD6" w14:paraId="507E157E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B49AC52" w14:textId="77777777" w:rsidR="00906393" w:rsidRPr="00B17FD6" w:rsidRDefault="00906393" w:rsidP="00906393">
            <w:pPr>
              <w:pStyle w:val="Listaconnmeros"/>
              <w:rPr>
                <w:lang w:val="es-MX"/>
              </w:rPr>
            </w:pPr>
          </w:p>
        </w:tc>
        <w:tc>
          <w:tcPr>
            <w:tcW w:w="8810" w:type="dxa"/>
          </w:tcPr>
          <w:p w14:paraId="74648CE5" w14:textId="77777777" w:rsidR="00906393" w:rsidRPr="00B17FD6" w:rsidRDefault="00FA7948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los parámetros cuantitativos 2:"/>
                <w:tag w:val="Escribe los parámetros cuantitativos 2:"/>
                <w:id w:val="1086880014"/>
                <w:placeholder>
                  <w:docPart w:val="27A7933BC31D4A38BD8AA42125E5D100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Parámetros cuantitativos n.º 2</w:t>
                </w:r>
              </w:sdtContent>
            </w:sdt>
          </w:p>
        </w:tc>
      </w:tr>
      <w:tr w:rsidR="00906393" w:rsidRPr="00B17FD6" w14:paraId="064215E5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00B569F" w14:textId="77777777" w:rsidR="00906393" w:rsidRPr="00B17FD6" w:rsidRDefault="00906393" w:rsidP="00906393">
            <w:pPr>
              <w:pStyle w:val="Listaconnmeros"/>
              <w:rPr>
                <w:lang w:val="es-MX"/>
              </w:rPr>
            </w:pPr>
          </w:p>
        </w:tc>
        <w:tc>
          <w:tcPr>
            <w:tcW w:w="8810" w:type="dxa"/>
          </w:tcPr>
          <w:p w14:paraId="1E06CF0E" w14:textId="77777777" w:rsidR="00906393" w:rsidRPr="00B17FD6" w:rsidRDefault="00FA7948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los parámetros cuantitativos 3:"/>
                <w:tag w:val="Escribe los parámetros cuantitativos 3:"/>
                <w:id w:val="1993682537"/>
                <w:placeholder>
                  <w:docPart w:val="24FC450658DA42BB8410A526C86569B6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Parámetros cuantitativos n.º 3</w:t>
                </w:r>
              </w:sdtContent>
            </w:sdt>
          </w:p>
        </w:tc>
      </w:tr>
      <w:tr w:rsidR="00906393" w:rsidRPr="00B17FD6" w14:paraId="3FA515D6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04EA272" w14:textId="77777777" w:rsidR="00906393" w:rsidRPr="00B17FD6" w:rsidRDefault="00906393" w:rsidP="00906393">
            <w:pPr>
              <w:pStyle w:val="Listaconnmeros"/>
              <w:rPr>
                <w:lang w:val="es-MX"/>
              </w:rPr>
            </w:pPr>
          </w:p>
        </w:tc>
        <w:tc>
          <w:tcPr>
            <w:tcW w:w="8810" w:type="dxa"/>
          </w:tcPr>
          <w:p w14:paraId="53BAC85A" w14:textId="77777777" w:rsidR="00906393" w:rsidRPr="00B17FD6" w:rsidRDefault="00FA7948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los parámetros cuantitativos 4:"/>
                <w:tag w:val="Escribe los parámetros cuantitativos 4:"/>
                <w:id w:val="-934901587"/>
                <w:placeholder>
                  <w:docPart w:val="7EE81BEDA0624DD0BCF7725095CB5329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Parámetros cuantitativos n.º 4</w:t>
                </w:r>
              </w:sdtContent>
            </w:sdt>
          </w:p>
        </w:tc>
      </w:tr>
      <w:tr w:rsidR="00906393" w:rsidRPr="00B17FD6" w14:paraId="33E1AB56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B439739" w14:textId="77777777" w:rsidR="00906393" w:rsidRPr="00B17FD6" w:rsidRDefault="00906393" w:rsidP="00906393">
            <w:pPr>
              <w:pStyle w:val="Listaconnmeros"/>
              <w:rPr>
                <w:lang w:val="es-MX"/>
              </w:rPr>
            </w:pPr>
          </w:p>
        </w:tc>
        <w:tc>
          <w:tcPr>
            <w:tcW w:w="8810" w:type="dxa"/>
          </w:tcPr>
          <w:p w14:paraId="2B0D2F70" w14:textId="77777777" w:rsidR="00906393" w:rsidRPr="00B17FD6" w:rsidRDefault="00FA7948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los parámetros cuantitativos 5:"/>
                <w:tag w:val="Escribe los parámetros cuantitativos 5:"/>
                <w:id w:val="-992714562"/>
                <w:placeholder>
                  <w:docPart w:val="1D9755DE09574A6A8B93D1C0870F1DE2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Parámetros cuantitativos n.º 5</w:t>
                </w:r>
              </w:sdtContent>
            </w:sdt>
          </w:p>
        </w:tc>
      </w:tr>
    </w:tbl>
    <w:p w14:paraId="7376DF4D" w14:textId="77777777" w:rsidR="00906393" w:rsidRPr="00B17FD6" w:rsidRDefault="00FA7948" w:rsidP="00906393">
      <w:pPr>
        <w:pStyle w:val="Ttulo2"/>
        <w:rPr>
          <w:lang w:val="es-MX"/>
        </w:rPr>
      </w:pPr>
      <w:sdt>
        <w:sdtPr>
          <w:rPr>
            <w:lang w:val="es-MX"/>
          </w:rPr>
          <w:alias w:val="Ajuste del plan:"/>
          <w:tag w:val="Ajuste del plan:"/>
          <w:id w:val="1672213398"/>
          <w:placeholder>
            <w:docPart w:val="34F0BED2BE1F43A3A261305BE5A1D745"/>
          </w:placeholder>
          <w:temporary/>
          <w:showingPlcHdr/>
          <w15:appearance w15:val="hidden"/>
        </w:sdtPr>
        <w:sdtEndPr/>
        <w:sdtContent>
          <w:r w:rsidR="00906393" w:rsidRPr="00B17FD6">
            <w:rPr>
              <w:lang w:val="es-MX" w:bidi="es-MX"/>
            </w:rPr>
            <w:t>Ajuste del plan</w:t>
          </w:r>
        </w:sdtContent>
      </w:sdt>
    </w:p>
    <w:tbl>
      <w:tblPr>
        <w:tblStyle w:val="Sinbordes"/>
        <w:tblW w:w="5000" w:type="pct"/>
        <w:tblLayout w:type="fixed"/>
        <w:tblLook w:val="04A0" w:firstRow="1" w:lastRow="0" w:firstColumn="1" w:lastColumn="0" w:noHBand="0" w:noVBand="1"/>
        <w:tblDescription w:val="Tabla de ajuste del plan"/>
      </w:tblPr>
      <w:tblGrid>
        <w:gridCol w:w="557"/>
        <w:gridCol w:w="9081"/>
      </w:tblGrid>
      <w:tr w:rsidR="00906393" w:rsidRPr="00B17FD6" w14:paraId="62934899" w14:textId="77777777" w:rsidTr="004F4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2617DBE" w14:textId="77777777" w:rsidR="00906393" w:rsidRPr="00B17FD6" w:rsidRDefault="00FA7948" w:rsidP="00FB07B4">
            <w:pPr>
              <w:rPr>
                <w:lang w:val="es-MX"/>
              </w:rPr>
            </w:pPr>
            <w:sdt>
              <w:sdtPr>
                <w:rPr>
                  <w:lang w:val="es-MX"/>
                </w:rPr>
                <w:alias w:val="N.º:"/>
                <w:tag w:val="N.º:"/>
                <w:id w:val="1782763553"/>
                <w:placeholder>
                  <w:docPart w:val="C5E0D77CF5DE4995BC3AA3A313E921C2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N.º</w:t>
                </w:r>
              </w:sdtContent>
            </w:sdt>
          </w:p>
        </w:tc>
        <w:tc>
          <w:tcPr>
            <w:tcW w:w="8810" w:type="dxa"/>
          </w:tcPr>
          <w:p w14:paraId="6121A3BC" w14:textId="77777777" w:rsidR="00906393" w:rsidRPr="00B17FD6" w:rsidRDefault="00FA7948" w:rsidP="00FB0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Preguntas:"/>
                <w:tag w:val="Preguntas:"/>
                <w:id w:val="-409314943"/>
                <w:placeholder>
                  <w:docPart w:val="96E4D8619D9B4AF4B7F8A6D1AA06FBAF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Preguntas</w:t>
                </w:r>
              </w:sdtContent>
            </w:sdt>
          </w:p>
        </w:tc>
      </w:tr>
      <w:tr w:rsidR="00906393" w:rsidRPr="00B17FD6" w14:paraId="4B45B44E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755059A" w14:textId="77777777" w:rsidR="00906393" w:rsidRPr="00B17FD6" w:rsidRDefault="00906393" w:rsidP="00906393">
            <w:pPr>
              <w:pStyle w:val="Listaconnmeros"/>
              <w:numPr>
                <w:ilvl w:val="0"/>
                <w:numId w:val="15"/>
              </w:numPr>
              <w:rPr>
                <w:lang w:val="es-MX"/>
              </w:rPr>
            </w:pPr>
          </w:p>
        </w:tc>
        <w:tc>
          <w:tcPr>
            <w:tcW w:w="8810" w:type="dxa"/>
          </w:tcPr>
          <w:p w14:paraId="23C4ADA1" w14:textId="77777777" w:rsidR="00906393" w:rsidRPr="00B17FD6" w:rsidRDefault="00FA7948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el ajuste del plan 1:"/>
                <w:tag w:val="Escribe el ajuste del plan 1:"/>
                <w:id w:val="302044088"/>
                <w:placeholder>
                  <w:docPart w:val="A41106EDFE1F4CA29C7E8F0AAF1EA06E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Ajuste del plan n.º 1</w:t>
                </w:r>
              </w:sdtContent>
            </w:sdt>
            <w:r w:rsidR="00906393" w:rsidRPr="00B17FD6">
              <w:rPr>
                <w:lang w:val="es-MX" w:bidi="es-MX"/>
              </w:rPr>
              <w:br/>
            </w:r>
            <w:sdt>
              <w:sdtPr>
                <w:rPr>
                  <w:lang w:val="es-MX"/>
                </w:rPr>
                <w:alias w:val="Instrucciones de la pregunta:"/>
                <w:tag w:val="Instrucciones de la pregunta:"/>
                <w:id w:val="-1728833303"/>
                <w:placeholder>
                  <w:docPart w:val="12482D0481B74693B6CD64D31EF50EC1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rStyle w:val="nfasis"/>
                    <w:lang w:val="es-MX" w:bidi="es-MX"/>
                  </w:rPr>
                  <w:t>Lista de los cambios que tienes que hacer en tu plan para obtener mejores resultados.</w:t>
                </w:r>
              </w:sdtContent>
            </w:sdt>
          </w:p>
        </w:tc>
      </w:tr>
      <w:tr w:rsidR="00906393" w:rsidRPr="00B17FD6" w14:paraId="2476484C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C2304BA" w14:textId="77777777" w:rsidR="00906393" w:rsidRPr="00B17FD6" w:rsidRDefault="00906393" w:rsidP="00906393">
            <w:pPr>
              <w:pStyle w:val="Listaconnmeros"/>
              <w:rPr>
                <w:lang w:val="es-MX"/>
              </w:rPr>
            </w:pPr>
          </w:p>
        </w:tc>
        <w:tc>
          <w:tcPr>
            <w:tcW w:w="8810" w:type="dxa"/>
          </w:tcPr>
          <w:p w14:paraId="76793F17" w14:textId="77777777" w:rsidR="00906393" w:rsidRPr="00B17FD6" w:rsidRDefault="00FA7948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el ajuste del plan 2:"/>
                <w:tag w:val="Escribe el ajuste del plan 2:"/>
                <w:id w:val="16897319"/>
                <w:placeholder>
                  <w:docPart w:val="7AA0F90209C143768C0803FE933F68A4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Ajuste del plan n.º 2</w:t>
                </w:r>
              </w:sdtContent>
            </w:sdt>
          </w:p>
        </w:tc>
      </w:tr>
      <w:tr w:rsidR="00906393" w:rsidRPr="00B17FD6" w14:paraId="4CFAFF49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8C057A9" w14:textId="77777777" w:rsidR="00906393" w:rsidRPr="00B17FD6" w:rsidRDefault="00906393" w:rsidP="00906393">
            <w:pPr>
              <w:pStyle w:val="Listaconnmeros"/>
              <w:rPr>
                <w:lang w:val="es-MX"/>
              </w:rPr>
            </w:pPr>
          </w:p>
        </w:tc>
        <w:tc>
          <w:tcPr>
            <w:tcW w:w="8810" w:type="dxa"/>
          </w:tcPr>
          <w:p w14:paraId="35EFD63F" w14:textId="77777777" w:rsidR="00906393" w:rsidRPr="00B17FD6" w:rsidRDefault="00FA7948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el ajuste del plan 3:"/>
                <w:tag w:val="Escribe el ajuste del plan 3:"/>
                <w:id w:val="-1866821513"/>
                <w:placeholder>
                  <w:docPart w:val="5A9879BD7E32441E90FA52EB06DD6482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Ajuste del plan n.º 3</w:t>
                </w:r>
              </w:sdtContent>
            </w:sdt>
          </w:p>
        </w:tc>
      </w:tr>
      <w:tr w:rsidR="00906393" w:rsidRPr="00B17FD6" w14:paraId="3FA43DAF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4206989" w14:textId="77777777" w:rsidR="00906393" w:rsidRPr="00B17FD6" w:rsidRDefault="00906393" w:rsidP="00906393">
            <w:pPr>
              <w:pStyle w:val="Listaconnmeros"/>
              <w:rPr>
                <w:lang w:val="es-MX"/>
              </w:rPr>
            </w:pPr>
          </w:p>
        </w:tc>
        <w:tc>
          <w:tcPr>
            <w:tcW w:w="8810" w:type="dxa"/>
          </w:tcPr>
          <w:p w14:paraId="7A7D9AB0" w14:textId="77777777" w:rsidR="00906393" w:rsidRPr="00B17FD6" w:rsidRDefault="00FA7948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el ajuste del plan 4:"/>
                <w:tag w:val="Escribe el ajuste del plan 4:"/>
                <w:id w:val="2008559825"/>
                <w:placeholder>
                  <w:docPart w:val="55466FCDC6A94985BFD62DF01C4C9420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Ajuste del plan n.º 4</w:t>
                </w:r>
              </w:sdtContent>
            </w:sdt>
          </w:p>
        </w:tc>
      </w:tr>
      <w:tr w:rsidR="00906393" w:rsidRPr="00B17FD6" w14:paraId="306642BB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ADF4435" w14:textId="77777777" w:rsidR="00906393" w:rsidRPr="00B17FD6" w:rsidRDefault="00906393" w:rsidP="00906393">
            <w:pPr>
              <w:pStyle w:val="Listaconnmeros"/>
              <w:rPr>
                <w:lang w:val="es-MX"/>
              </w:rPr>
            </w:pPr>
          </w:p>
        </w:tc>
        <w:tc>
          <w:tcPr>
            <w:tcW w:w="8810" w:type="dxa"/>
          </w:tcPr>
          <w:p w14:paraId="024872BC" w14:textId="77777777" w:rsidR="00906393" w:rsidRPr="00B17FD6" w:rsidRDefault="00FA7948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el ajuste del plan 5:"/>
                <w:tag w:val="Escribe el ajuste del plan 5:"/>
                <w:id w:val="605627742"/>
                <w:placeholder>
                  <w:docPart w:val="0190AFBE884E43C8A0008AA0C32BB36A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Ajuste del plan n.º 5</w:t>
                </w:r>
              </w:sdtContent>
            </w:sdt>
          </w:p>
        </w:tc>
      </w:tr>
    </w:tbl>
    <w:p w14:paraId="5E1ACEC2" w14:textId="77777777" w:rsidR="00906393" w:rsidRPr="00B17FD6" w:rsidRDefault="00FA7948" w:rsidP="00906393">
      <w:pPr>
        <w:pStyle w:val="Ttulo2"/>
        <w:rPr>
          <w:lang w:val="es-MX"/>
        </w:rPr>
      </w:pPr>
      <w:sdt>
        <w:sdtPr>
          <w:rPr>
            <w:lang w:val="es-MX"/>
          </w:rPr>
          <w:alias w:val="Puesta en marcha del plan:"/>
          <w:tag w:val="Puesta en marcha del plan:"/>
          <w:id w:val="127748446"/>
          <w:placeholder>
            <w:docPart w:val="ABB2BF8B3F4C418E9A18534EE958F437"/>
          </w:placeholder>
          <w:temporary/>
          <w:showingPlcHdr/>
          <w15:appearance w15:val="hidden"/>
        </w:sdtPr>
        <w:sdtEndPr/>
        <w:sdtContent>
          <w:r w:rsidR="00906393" w:rsidRPr="00B17FD6">
            <w:rPr>
              <w:lang w:val="es-MX" w:bidi="es-MX"/>
            </w:rPr>
            <w:t>Puesta en marcha del plan</w:t>
          </w:r>
        </w:sdtContent>
      </w:sdt>
    </w:p>
    <w:tbl>
      <w:tblPr>
        <w:tblStyle w:val="Sinbordes"/>
        <w:tblW w:w="5000" w:type="pct"/>
        <w:tblLayout w:type="fixed"/>
        <w:tblLook w:val="04A0" w:firstRow="1" w:lastRow="0" w:firstColumn="1" w:lastColumn="0" w:noHBand="0" w:noVBand="1"/>
        <w:tblDescription w:val="Tabla de puesta en marcha del plan"/>
      </w:tblPr>
      <w:tblGrid>
        <w:gridCol w:w="653"/>
        <w:gridCol w:w="5099"/>
        <w:gridCol w:w="2308"/>
        <w:gridCol w:w="1578"/>
      </w:tblGrid>
      <w:tr w:rsidR="00906393" w:rsidRPr="00B17FD6" w14:paraId="5EE2D458" w14:textId="77777777" w:rsidTr="00AB1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lang w:val="es-MX"/>
            </w:rPr>
            <w:alias w:val="Paso:"/>
            <w:tag w:val="Paso:"/>
            <w:id w:val="1556815112"/>
            <w:placeholder>
              <w:docPart w:val="63A7E559E3D64DC79FABC6DB0267F0C8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12" w:type="dxa"/>
              </w:tcPr>
              <w:p w14:paraId="457ADC9E" w14:textId="77777777" w:rsidR="00906393" w:rsidRPr="00B17FD6" w:rsidRDefault="00906393" w:rsidP="00FB07B4">
                <w:pPr>
                  <w:rPr>
                    <w:lang w:val="es-MX"/>
                  </w:rPr>
                </w:pPr>
                <w:r w:rsidRPr="00B17FD6">
                  <w:rPr>
                    <w:lang w:val="es-MX" w:bidi="es-MX"/>
                  </w:rPr>
                  <w:t>Paso</w:t>
                </w:r>
              </w:p>
            </w:tc>
          </w:sdtContent>
        </w:sdt>
        <w:sdt>
          <w:sdtPr>
            <w:rPr>
              <w:lang w:val="es-MX"/>
            </w:rPr>
            <w:alias w:val="Acción:"/>
            <w:tag w:val="Acción:"/>
            <w:id w:val="1260950545"/>
            <w:placeholder>
              <w:docPart w:val="B5BE5EA02972416CA7C2AF87CA5BD35E"/>
            </w:placeholder>
            <w:temporary/>
            <w:showingPlcHdr/>
            <w15:appearance w15:val="hidden"/>
          </w:sdtPr>
          <w:sdtEndPr/>
          <w:sdtContent>
            <w:tc>
              <w:tcPr>
                <w:tcW w:w="4775" w:type="dxa"/>
              </w:tcPr>
              <w:p w14:paraId="156E61B5" w14:textId="77777777" w:rsidR="00906393" w:rsidRPr="00B17FD6" w:rsidRDefault="00906393" w:rsidP="00FB07B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s-MX"/>
                  </w:rPr>
                </w:pPr>
                <w:r w:rsidRPr="00B17FD6">
                  <w:rPr>
                    <w:lang w:val="es-MX" w:bidi="es-MX"/>
                  </w:rPr>
                  <w:t>Acción</w:t>
                </w:r>
              </w:p>
            </w:tc>
          </w:sdtContent>
        </w:sdt>
        <w:sdt>
          <w:sdtPr>
            <w:rPr>
              <w:lang w:val="es-MX"/>
            </w:rPr>
            <w:alias w:val="Fecha de vencimiento para la finalización:"/>
            <w:tag w:val="Fecha de vencimiento para la finalización:"/>
            <w:id w:val="751247182"/>
            <w:placeholder>
              <w:docPart w:val="FEB93D62CBD24E2898584324C9B594B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61" w:type="dxa"/>
              </w:tcPr>
              <w:p w14:paraId="46A71B18" w14:textId="77777777" w:rsidR="00906393" w:rsidRPr="00B17FD6" w:rsidRDefault="00906393" w:rsidP="00FB07B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s-MX"/>
                  </w:rPr>
                </w:pPr>
                <w:r w:rsidRPr="00B17FD6">
                  <w:rPr>
                    <w:lang w:val="es-MX" w:bidi="es-MX"/>
                  </w:rPr>
                  <w:t>Fecha de vencimiento para la finalización</w:t>
                </w:r>
              </w:p>
            </w:tc>
          </w:sdtContent>
        </w:sdt>
        <w:sdt>
          <w:sdtPr>
            <w:rPr>
              <w:lang w:val="es-MX"/>
            </w:rPr>
            <w:alias w:val="Porcentaje completado:"/>
            <w:tag w:val="Porcentaje completado:"/>
            <w:id w:val="828792539"/>
            <w:placeholder>
              <w:docPart w:val="88610466FC954D0DAE22245EFB7A4D8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78" w:type="dxa"/>
              </w:tcPr>
              <w:p w14:paraId="13C7465B" w14:textId="77777777" w:rsidR="00906393" w:rsidRPr="00B17FD6" w:rsidRDefault="00906393" w:rsidP="00FB07B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s-MX"/>
                  </w:rPr>
                </w:pPr>
                <w:r w:rsidRPr="00B17FD6">
                  <w:rPr>
                    <w:lang w:val="es-MX" w:bidi="es-MX"/>
                  </w:rPr>
                  <w:t>% completado</w:t>
                </w:r>
              </w:p>
            </w:tc>
          </w:sdtContent>
        </w:sdt>
      </w:tr>
      <w:tr w:rsidR="00906393" w:rsidRPr="00B17FD6" w14:paraId="480A890B" w14:textId="77777777" w:rsidTr="00AB1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3EF91227" w14:textId="77777777" w:rsidR="00906393" w:rsidRPr="00B17FD6" w:rsidRDefault="00906393" w:rsidP="00906393">
            <w:pPr>
              <w:pStyle w:val="Listaconnmeros"/>
              <w:numPr>
                <w:ilvl w:val="0"/>
                <w:numId w:val="16"/>
              </w:numPr>
              <w:rPr>
                <w:lang w:val="es-MX"/>
              </w:rPr>
            </w:pPr>
          </w:p>
        </w:tc>
        <w:sdt>
          <w:sdtPr>
            <w:rPr>
              <w:lang w:val="es-MX"/>
            </w:rPr>
            <w:alias w:val="Escribe la acción 1:"/>
            <w:tag w:val="Escribe la acción 1:"/>
            <w:id w:val="1292092106"/>
            <w:placeholder>
              <w:docPart w:val="0DEB664E19E74D4382A4FB8D0A747215"/>
            </w:placeholder>
            <w:temporary/>
            <w:showingPlcHdr/>
            <w15:appearance w15:val="hidden"/>
          </w:sdtPr>
          <w:sdtEndPr/>
          <w:sdtContent>
            <w:tc>
              <w:tcPr>
                <w:tcW w:w="4775" w:type="dxa"/>
              </w:tcPr>
              <w:p w14:paraId="743A485E" w14:textId="77777777" w:rsidR="00906393" w:rsidRPr="00B17FD6" w:rsidRDefault="00906393" w:rsidP="00FB07B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MX"/>
                  </w:rPr>
                </w:pPr>
                <w:r w:rsidRPr="00B17FD6">
                  <w:rPr>
                    <w:lang w:val="es-MX" w:bidi="es-MX"/>
                  </w:rPr>
                  <w:t>Acción</w:t>
                </w:r>
              </w:p>
            </w:tc>
          </w:sdtContent>
        </w:sdt>
        <w:sdt>
          <w:sdtPr>
            <w:rPr>
              <w:lang w:val="es-MX"/>
            </w:rPr>
            <w:alias w:val="Escribe la fecha:"/>
            <w:tag w:val="Escribe la fecha:"/>
            <w:id w:val="822243603"/>
            <w:placeholder>
              <w:docPart w:val="F7A4759D81CD4CCEB4230D65F7688E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61" w:type="dxa"/>
              </w:tcPr>
              <w:p w14:paraId="7AF7350E" w14:textId="77777777" w:rsidR="00906393" w:rsidRPr="00B17FD6" w:rsidRDefault="00906393" w:rsidP="00FB07B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MX"/>
                  </w:rPr>
                </w:pPr>
                <w:r w:rsidRPr="00B17FD6">
                  <w:rPr>
                    <w:lang w:val="es-MX" w:bidi="es-MX"/>
                  </w:rPr>
                  <w:t>Fecha</w:t>
                </w:r>
              </w:p>
            </w:tc>
          </w:sdtContent>
        </w:sdt>
        <w:tc>
          <w:tcPr>
            <w:tcW w:w="1478" w:type="dxa"/>
            <w:tcBorders>
              <w:right w:val="nil"/>
            </w:tcBorders>
          </w:tcPr>
          <w:p w14:paraId="78BB647A" w14:textId="77777777" w:rsidR="00906393" w:rsidRPr="00B17FD6" w:rsidRDefault="00FA7948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el porcentaje:"/>
                <w:tag w:val="Escribe el porcentaje:"/>
                <w:id w:val="1121958161"/>
                <w:placeholder>
                  <w:docPart w:val="67DEE2BFF92243288D4F6A163A28A407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%</w:t>
                </w:r>
              </w:sdtContent>
            </w:sdt>
          </w:p>
        </w:tc>
      </w:tr>
      <w:tr w:rsidR="00906393" w:rsidRPr="00B17FD6" w14:paraId="41FA28C1" w14:textId="77777777" w:rsidTr="00AB1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5738340D" w14:textId="77777777" w:rsidR="00906393" w:rsidRPr="00B17FD6" w:rsidRDefault="00906393" w:rsidP="00906393">
            <w:pPr>
              <w:pStyle w:val="Listaconnmeros"/>
              <w:rPr>
                <w:lang w:val="es-MX"/>
              </w:rPr>
            </w:pPr>
          </w:p>
        </w:tc>
        <w:sdt>
          <w:sdtPr>
            <w:rPr>
              <w:lang w:val="es-MX"/>
            </w:rPr>
            <w:alias w:val="Escribe la acción 2:"/>
            <w:tag w:val="Escribe la acción 2:"/>
            <w:id w:val="320017516"/>
            <w:placeholder>
              <w:docPart w:val="BB8F9519F6EE4043B7468054367425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4775" w:type="dxa"/>
              </w:tcPr>
              <w:p w14:paraId="2231B463" w14:textId="77777777" w:rsidR="00906393" w:rsidRPr="00B17FD6" w:rsidRDefault="00906393" w:rsidP="00FB07B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MX"/>
                  </w:rPr>
                </w:pPr>
                <w:r w:rsidRPr="00B17FD6">
                  <w:rPr>
                    <w:lang w:val="es-MX" w:bidi="es-MX"/>
                  </w:rPr>
                  <w:t>Acción</w:t>
                </w:r>
              </w:p>
            </w:tc>
          </w:sdtContent>
        </w:sdt>
        <w:sdt>
          <w:sdtPr>
            <w:rPr>
              <w:lang w:val="es-MX"/>
            </w:rPr>
            <w:alias w:val="Escribe la fecha:"/>
            <w:tag w:val="Escribe la fecha:"/>
            <w:id w:val="-1019927505"/>
            <w:placeholder>
              <w:docPart w:val="781CDA39F418468A805E5EA74E66340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61" w:type="dxa"/>
              </w:tcPr>
              <w:p w14:paraId="67E1EF63" w14:textId="77777777" w:rsidR="00906393" w:rsidRPr="00B17FD6" w:rsidRDefault="00906393" w:rsidP="00FB07B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MX"/>
                  </w:rPr>
                </w:pPr>
                <w:r w:rsidRPr="00B17FD6">
                  <w:rPr>
                    <w:lang w:val="es-MX" w:bidi="es-MX"/>
                  </w:rPr>
                  <w:t>Fecha</w:t>
                </w:r>
              </w:p>
            </w:tc>
          </w:sdtContent>
        </w:sdt>
        <w:tc>
          <w:tcPr>
            <w:tcW w:w="1478" w:type="dxa"/>
            <w:tcBorders>
              <w:right w:val="nil"/>
            </w:tcBorders>
          </w:tcPr>
          <w:p w14:paraId="61A9965C" w14:textId="77777777" w:rsidR="00906393" w:rsidRPr="00B17FD6" w:rsidRDefault="00FA7948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el porcentaje:"/>
                <w:tag w:val="Escribe el porcentaje:"/>
                <w:id w:val="1916048992"/>
                <w:placeholder>
                  <w:docPart w:val="0ECF3D7A6BD94ED88BE6B33000A4E1A9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%</w:t>
                </w:r>
              </w:sdtContent>
            </w:sdt>
          </w:p>
        </w:tc>
      </w:tr>
      <w:tr w:rsidR="00906393" w:rsidRPr="00B17FD6" w14:paraId="08D62225" w14:textId="77777777" w:rsidTr="00AB1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34FA4C15" w14:textId="77777777" w:rsidR="00906393" w:rsidRPr="00B17FD6" w:rsidRDefault="00906393" w:rsidP="00906393">
            <w:pPr>
              <w:pStyle w:val="Listaconnmeros"/>
              <w:rPr>
                <w:lang w:val="es-MX"/>
              </w:rPr>
            </w:pPr>
          </w:p>
        </w:tc>
        <w:sdt>
          <w:sdtPr>
            <w:rPr>
              <w:lang w:val="es-MX"/>
            </w:rPr>
            <w:alias w:val="Escribe la acción 3:"/>
            <w:tag w:val="Escribe la acción 3:"/>
            <w:id w:val="1288163468"/>
            <w:placeholder>
              <w:docPart w:val="9899101D28BF43ABA8D73AC36D30DD55"/>
            </w:placeholder>
            <w:temporary/>
            <w:showingPlcHdr/>
            <w15:appearance w15:val="hidden"/>
          </w:sdtPr>
          <w:sdtEndPr/>
          <w:sdtContent>
            <w:tc>
              <w:tcPr>
                <w:tcW w:w="4775" w:type="dxa"/>
              </w:tcPr>
              <w:p w14:paraId="01457E8D" w14:textId="77777777" w:rsidR="00906393" w:rsidRPr="00B17FD6" w:rsidRDefault="00906393" w:rsidP="00FB07B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MX"/>
                  </w:rPr>
                </w:pPr>
                <w:r w:rsidRPr="00B17FD6">
                  <w:rPr>
                    <w:lang w:val="es-MX" w:bidi="es-MX"/>
                  </w:rPr>
                  <w:t>Acción</w:t>
                </w:r>
              </w:p>
            </w:tc>
          </w:sdtContent>
        </w:sdt>
        <w:sdt>
          <w:sdtPr>
            <w:rPr>
              <w:lang w:val="es-MX"/>
            </w:rPr>
            <w:alias w:val="Escribe la fecha:"/>
            <w:tag w:val="Escribe la fecha:"/>
            <w:id w:val="-24261016"/>
            <w:placeholder>
              <w:docPart w:val="1A4070D85AFA43F4AC62AC4698B6851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61" w:type="dxa"/>
              </w:tcPr>
              <w:p w14:paraId="62148E2F" w14:textId="77777777" w:rsidR="00906393" w:rsidRPr="00B17FD6" w:rsidRDefault="00906393" w:rsidP="00FB07B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MX"/>
                  </w:rPr>
                </w:pPr>
                <w:r w:rsidRPr="00B17FD6">
                  <w:rPr>
                    <w:lang w:val="es-MX" w:bidi="es-MX"/>
                  </w:rPr>
                  <w:t>Fecha</w:t>
                </w:r>
              </w:p>
            </w:tc>
          </w:sdtContent>
        </w:sdt>
        <w:tc>
          <w:tcPr>
            <w:tcW w:w="1478" w:type="dxa"/>
            <w:tcBorders>
              <w:right w:val="nil"/>
            </w:tcBorders>
          </w:tcPr>
          <w:p w14:paraId="499F8C4C" w14:textId="77777777" w:rsidR="00906393" w:rsidRPr="00B17FD6" w:rsidRDefault="00FA7948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el porcentaje:"/>
                <w:tag w:val="Escribe el porcentaje:"/>
                <w:id w:val="-775091913"/>
                <w:placeholder>
                  <w:docPart w:val="FD1BDC26F0F849E3BE6D800F4D533AE7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%</w:t>
                </w:r>
              </w:sdtContent>
            </w:sdt>
          </w:p>
        </w:tc>
      </w:tr>
      <w:tr w:rsidR="00906393" w:rsidRPr="00B17FD6" w14:paraId="13C2499F" w14:textId="77777777" w:rsidTr="00AB1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19E89373" w14:textId="77777777" w:rsidR="00906393" w:rsidRPr="00B17FD6" w:rsidRDefault="00906393" w:rsidP="00906393">
            <w:pPr>
              <w:pStyle w:val="Listaconnmeros"/>
              <w:rPr>
                <w:lang w:val="es-MX"/>
              </w:rPr>
            </w:pPr>
          </w:p>
        </w:tc>
        <w:sdt>
          <w:sdtPr>
            <w:rPr>
              <w:lang w:val="es-MX"/>
            </w:rPr>
            <w:alias w:val="Escribe la acción 4:"/>
            <w:tag w:val="Escribe la acción 4:"/>
            <w:id w:val="-940293443"/>
            <w:placeholder>
              <w:docPart w:val="82D95EA0ABBB48F5834EEFD1DE28AA04"/>
            </w:placeholder>
            <w:temporary/>
            <w:showingPlcHdr/>
            <w15:appearance w15:val="hidden"/>
          </w:sdtPr>
          <w:sdtEndPr/>
          <w:sdtContent>
            <w:tc>
              <w:tcPr>
                <w:tcW w:w="4775" w:type="dxa"/>
              </w:tcPr>
              <w:p w14:paraId="0A6D6A7D" w14:textId="77777777" w:rsidR="00906393" w:rsidRPr="00B17FD6" w:rsidRDefault="00906393" w:rsidP="00FB07B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MX"/>
                  </w:rPr>
                </w:pPr>
                <w:r w:rsidRPr="00B17FD6">
                  <w:rPr>
                    <w:lang w:val="es-MX" w:bidi="es-MX"/>
                  </w:rPr>
                  <w:t>Acción</w:t>
                </w:r>
              </w:p>
            </w:tc>
          </w:sdtContent>
        </w:sdt>
        <w:sdt>
          <w:sdtPr>
            <w:rPr>
              <w:lang w:val="es-MX"/>
            </w:rPr>
            <w:alias w:val="Escribe la fecha:"/>
            <w:tag w:val="Escribe la fecha:"/>
            <w:id w:val="-1678194338"/>
            <w:placeholder>
              <w:docPart w:val="70BE3523681E482BA3CDF9C02F45AF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61" w:type="dxa"/>
              </w:tcPr>
              <w:p w14:paraId="229AEA5F" w14:textId="77777777" w:rsidR="00906393" w:rsidRPr="00B17FD6" w:rsidRDefault="00906393" w:rsidP="00FB07B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MX"/>
                  </w:rPr>
                </w:pPr>
                <w:r w:rsidRPr="00B17FD6">
                  <w:rPr>
                    <w:lang w:val="es-MX" w:bidi="es-MX"/>
                  </w:rPr>
                  <w:t>Fecha</w:t>
                </w:r>
              </w:p>
            </w:tc>
          </w:sdtContent>
        </w:sdt>
        <w:tc>
          <w:tcPr>
            <w:tcW w:w="1478" w:type="dxa"/>
            <w:tcBorders>
              <w:right w:val="nil"/>
            </w:tcBorders>
          </w:tcPr>
          <w:p w14:paraId="2C1DF164" w14:textId="77777777" w:rsidR="00906393" w:rsidRPr="00B17FD6" w:rsidRDefault="00FA7948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el porcentaje:"/>
                <w:tag w:val="Escribe el porcentaje:"/>
                <w:id w:val="2135672253"/>
                <w:placeholder>
                  <w:docPart w:val="8F9402B54D73474B82BB97542A082F34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%</w:t>
                </w:r>
              </w:sdtContent>
            </w:sdt>
          </w:p>
        </w:tc>
      </w:tr>
      <w:tr w:rsidR="00906393" w:rsidRPr="00B17FD6" w14:paraId="4B2838DE" w14:textId="77777777" w:rsidTr="00AB1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14:paraId="1F8F0665" w14:textId="77777777" w:rsidR="00906393" w:rsidRPr="00B17FD6" w:rsidRDefault="00906393" w:rsidP="00906393">
            <w:pPr>
              <w:pStyle w:val="Listaconnmeros"/>
              <w:rPr>
                <w:lang w:val="es-MX"/>
              </w:rPr>
            </w:pPr>
          </w:p>
        </w:tc>
        <w:sdt>
          <w:sdtPr>
            <w:rPr>
              <w:lang w:val="es-MX"/>
            </w:rPr>
            <w:alias w:val="Escribe la acción 5:"/>
            <w:tag w:val="Escribe la acción 5:"/>
            <w:id w:val="1260263831"/>
            <w:placeholder>
              <w:docPart w:val="18C8D00E5DF34850A6A1608B2D87FA38"/>
            </w:placeholder>
            <w:temporary/>
            <w:showingPlcHdr/>
            <w15:appearance w15:val="hidden"/>
          </w:sdtPr>
          <w:sdtEndPr/>
          <w:sdtContent>
            <w:tc>
              <w:tcPr>
                <w:tcW w:w="4775" w:type="dxa"/>
              </w:tcPr>
              <w:p w14:paraId="4CF51BEB" w14:textId="77777777" w:rsidR="00906393" w:rsidRPr="00B17FD6" w:rsidRDefault="00906393" w:rsidP="00FB07B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MX"/>
                  </w:rPr>
                </w:pPr>
                <w:r w:rsidRPr="00B17FD6">
                  <w:rPr>
                    <w:lang w:val="es-MX" w:bidi="es-MX"/>
                  </w:rPr>
                  <w:t>Acción</w:t>
                </w:r>
              </w:p>
            </w:tc>
          </w:sdtContent>
        </w:sdt>
        <w:sdt>
          <w:sdtPr>
            <w:rPr>
              <w:lang w:val="es-MX"/>
            </w:rPr>
            <w:alias w:val="Escribe la fecha:"/>
            <w:tag w:val="Escribe la fecha:"/>
            <w:id w:val="39407282"/>
            <w:placeholder>
              <w:docPart w:val="F89FDD2FF239474AAB792B051D4DE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61" w:type="dxa"/>
              </w:tcPr>
              <w:p w14:paraId="723CEE4B" w14:textId="77777777" w:rsidR="00906393" w:rsidRPr="00B17FD6" w:rsidRDefault="00906393" w:rsidP="00FB07B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MX"/>
                  </w:rPr>
                </w:pPr>
                <w:r w:rsidRPr="00B17FD6">
                  <w:rPr>
                    <w:lang w:val="es-MX" w:bidi="es-MX"/>
                  </w:rPr>
                  <w:t>Fecha</w:t>
                </w:r>
              </w:p>
            </w:tc>
          </w:sdtContent>
        </w:sdt>
        <w:tc>
          <w:tcPr>
            <w:tcW w:w="1478" w:type="dxa"/>
            <w:tcBorders>
              <w:right w:val="nil"/>
            </w:tcBorders>
          </w:tcPr>
          <w:p w14:paraId="268EB0FA" w14:textId="77777777" w:rsidR="00906393" w:rsidRPr="00B17FD6" w:rsidRDefault="00FA7948" w:rsidP="00FB0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sdt>
              <w:sdtPr>
                <w:rPr>
                  <w:lang w:val="es-MX"/>
                </w:rPr>
                <w:alias w:val="Escribe el porcentaje:"/>
                <w:tag w:val="Escribe el porcentaje:"/>
                <w:id w:val="1562985706"/>
                <w:placeholder>
                  <w:docPart w:val="8DD9FB0489B249D9BF0066CAD9DCBB76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17FD6">
                  <w:rPr>
                    <w:lang w:val="es-MX" w:bidi="es-MX"/>
                  </w:rPr>
                  <w:t>%</w:t>
                </w:r>
              </w:sdtContent>
            </w:sdt>
          </w:p>
        </w:tc>
      </w:tr>
    </w:tbl>
    <w:p w14:paraId="611A7284" w14:textId="77777777" w:rsidR="002C74C0" w:rsidRPr="00B17FD6" w:rsidRDefault="00FA7948">
      <w:pPr>
        <w:rPr>
          <w:lang w:val="es-MX"/>
        </w:rPr>
      </w:pPr>
    </w:p>
    <w:sectPr w:rsidR="002C74C0" w:rsidRPr="00B17FD6" w:rsidSect="00AB1A69">
      <w:footerReference w:type="default" r:id="rId10"/>
      <w:headerReference w:type="first" r:id="rId11"/>
      <w:pgSz w:w="11906" w:h="16838" w:code="9"/>
      <w:pgMar w:top="1134" w:right="1134" w:bottom="1134" w:left="1134" w:header="720" w:footer="57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B7784" w14:textId="77777777" w:rsidR="00461D05" w:rsidRDefault="00461D05" w:rsidP="008F07DC">
      <w:pPr>
        <w:spacing w:before="0"/>
      </w:pPr>
      <w:r>
        <w:separator/>
      </w:r>
    </w:p>
  </w:endnote>
  <w:endnote w:type="continuationSeparator" w:id="0">
    <w:p w14:paraId="707A455A" w14:textId="77777777" w:rsidR="00461D05" w:rsidRDefault="00461D05" w:rsidP="008F07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pie de página con la fecha, el título del documento y el número de página"/>
    </w:tblPr>
    <w:tblGrid>
      <w:gridCol w:w="2574"/>
      <w:gridCol w:w="5185"/>
      <w:gridCol w:w="1879"/>
    </w:tblGrid>
    <w:tr w:rsidR="00A44024" w:rsidRPr="00B17FD6" w14:paraId="2602B6E9" w14:textId="77777777" w:rsidTr="00AB1A69">
      <w:tc>
        <w:tcPr>
          <w:tcW w:w="2410" w:type="dxa"/>
        </w:tcPr>
        <w:sdt>
          <w:sdtPr>
            <w:rPr>
              <w:lang w:val="es-MX"/>
            </w:rPr>
            <w:alias w:val="Escribe la fecha:"/>
            <w:tag w:val="Escribe la fecha:"/>
            <w:id w:val="-1455633954"/>
            <w:placeholder>
              <w:docPart w:val="B3AA30680CC747B1BE7017C6DAD233D0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D8177D7" w14:textId="6F3FA4CE" w:rsidR="00A44024" w:rsidRPr="00B17FD6" w:rsidRDefault="00461D05" w:rsidP="00F23323">
              <w:pPr>
                <w:pStyle w:val="Piedepgina"/>
                <w:rPr>
                  <w:lang w:val="es-MX"/>
                </w:rPr>
              </w:pPr>
              <w:proofErr w:type="spellStart"/>
              <w:r>
                <w:rPr>
                  <w:lang w:val="es-MX"/>
                </w:rPr>
                <w:t>Abogabot</w:t>
              </w:r>
              <w:proofErr w:type="spellEnd"/>
            </w:p>
          </w:sdtContent>
        </w:sdt>
      </w:tc>
      <w:tc>
        <w:tcPr>
          <w:tcW w:w="4856" w:type="dxa"/>
        </w:tcPr>
        <w:sdt>
          <w:sdtPr>
            <w:rPr>
              <w:lang w:val="es-MX"/>
            </w:rPr>
            <w:alias w:val="Escribe el título:"/>
            <w:tag w:val="Escribe el título:"/>
            <w:id w:val="-1151752467"/>
            <w:placeholder>
              <w:docPart w:val="973709E6DF7A4B2AA84593A139ED182D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p w14:paraId="1ADF6599" w14:textId="77777777" w:rsidR="00A44024" w:rsidRPr="00B17FD6" w:rsidRDefault="00956E96" w:rsidP="00F23323">
              <w:pPr>
                <w:pStyle w:val="Piedepginacentrado"/>
                <w:rPr>
                  <w:lang w:val="es-MX"/>
                </w:rPr>
              </w:pPr>
              <w:r w:rsidRPr="00B17FD6">
                <w:rPr>
                  <w:lang w:val="es-MX" w:bidi="es-MX"/>
                </w:rPr>
                <w:t>Plan de elaboración de perfiles del público objetivo</w:t>
              </w:r>
            </w:p>
          </w:sdtContent>
        </w:sdt>
      </w:tc>
      <w:tc>
        <w:tcPr>
          <w:tcW w:w="1760" w:type="dxa"/>
        </w:tcPr>
        <w:p w14:paraId="0749670B" w14:textId="77777777" w:rsidR="00A44024" w:rsidRPr="00B17FD6" w:rsidRDefault="00AD1DD2" w:rsidP="00543FAF">
          <w:pPr>
            <w:pStyle w:val="Piedepginaalineadoaladerecha"/>
            <w:rPr>
              <w:lang w:val="es-MX"/>
            </w:rPr>
          </w:pPr>
          <w:r w:rsidRPr="00B17FD6">
            <w:rPr>
              <w:lang w:val="es-MX" w:bidi="es-MX"/>
            </w:rPr>
            <w:fldChar w:fldCharType="begin"/>
          </w:r>
          <w:r w:rsidRPr="00B17FD6">
            <w:rPr>
              <w:lang w:val="es-MX" w:bidi="es-MX"/>
            </w:rPr>
            <w:instrText xml:space="preserve"> PAGE   \* MERGEFORMAT </w:instrText>
          </w:r>
          <w:r w:rsidRPr="00B17FD6">
            <w:rPr>
              <w:lang w:val="es-MX" w:bidi="es-MX"/>
            </w:rPr>
            <w:fldChar w:fldCharType="separate"/>
          </w:r>
          <w:r w:rsidR="00AB1A69">
            <w:rPr>
              <w:noProof/>
              <w:lang w:val="es-MX" w:bidi="es-MX"/>
            </w:rPr>
            <w:t>2</w:t>
          </w:r>
          <w:r w:rsidRPr="00B17FD6">
            <w:rPr>
              <w:lang w:val="es-MX" w:bidi="es-MX"/>
            </w:rPr>
            <w:fldChar w:fldCharType="end"/>
          </w:r>
        </w:p>
      </w:tc>
    </w:tr>
  </w:tbl>
  <w:p w14:paraId="512FDF09" w14:textId="77777777" w:rsidR="00A44024" w:rsidRPr="00B17FD6" w:rsidRDefault="00FA7948" w:rsidP="00E475F2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EBF30" w14:textId="77777777" w:rsidR="00461D05" w:rsidRDefault="00461D05" w:rsidP="008F07DC">
      <w:pPr>
        <w:spacing w:before="0"/>
      </w:pPr>
      <w:r>
        <w:separator/>
      </w:r>
    </w:p>
  </w:footnote>
  <w:footnote w:type="continuationSeparator" w:id="0">
    <w:p w14:paraId="57536257" w14:textId="77777777" w:rsidR="00461D05" w:rsidRDefault="00461D05" w:rsidP="008F07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E544" w14:textId="77777777" w:rsidR="002D7D67" w:rsidRPr="00B17FD6" w:rsidRDefault="00AD1DD2">
    <w:pPr>
      <w:pStyle w:val="Encabezado"/>
      <w:rPr>
        <w:lang w:val="es-MX"/>
      </w:rPr>
    </w:pPr>
    <w:r w:rsidRPr="00B17FD6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AEBAC1C" wp14:editId="5E365F40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Grupo 2" descr="Barra lateral decorativa formada por un rectángulo vertical estrecho a lo largo del borde de la página rematado con un pequeño cuadrado separado debajo.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Rectángulo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Rectángulo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B8E7A50" id="Grupo 2" o:spid="_x0000_s1026" alt="Barra lateral decorativa formada por un rectángulo vertical estrecho a lo largo del borde de la página rematado con un pequeño cuadrado separado debajo." style="position:absolute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">
              <v:rect id="Rectángulo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3476b1 [2405]" stroked="f" strokeweight="1pt"/>
              <v:rect id="Rectángulo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" fillcolor="#243255 [16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Listaconnmeros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72777"/>
    <w:multiLevelType w:val="hybridMultilevel"/>
    <w:tmpl w:val="50F2D4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05"/>
    <w:rsid w:val="001611D1"/>
    <w:rsid w:val="002276D3"/>
    <w:rsid w:val="00286F91"/>
    <w:rsid w:val="00293B83"/>
    <w:rsid w:val="002A61C8"/>
    <w:rsid w:val="003A09E5"/>
    <w:rsid w:val="00400166"/>
    <w:rsid w:val="00433DE2"/>
    <w:rsid w:val="00461D05"/>
    <w:rsid w:val="00493790"/>
    <w:rsid w:val="004F4B35"/>
    <w:rsid w:val="005C55A0"/>
    <w:rsid w:val="005F3E61"/>
    <w:rsid w:val="006A3CE7"/>
    <w:rsid w:val="006E48F3"/>
    <w:rsid w:val="007A679B"/>
    <w:rsid w:val="007F13EE"/>
    <w:rsid w:val="007F4554"/>
    <w:rsid w:val="008F07DC"/>
    <w:rsid w:val="00906393"/>
    <w:rsid w:val="00956E96"/>
    <w:rsid w:val="00A70318"/>
    <w:rsid w:val="00AB1A69"/>
    <w:rsid w:val="00AD1DD2"/>
    <w:rsid w:val="00B17FD6"/>
    <w:rsid w:val="00B52FA3"/>
    <w:rsid w:val="00C263F9"/>
    <w:rsid w:val="00CD47B2"/>
    <w:rsid w:val="00E475F2"/>
    <w:rsid w:val="00F1757A"/>
    <w:rsid w:val="00FA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B89B5"/>
  <w15:chartTrackingRefBased/>
  <w15:docId w15:val="{7277D1F0-DB90-41E4-A82F-F12AFB89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318"/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Ttulo2"/>
    <w:link w:val="Ttulo1Car"/>
    <w:uiPriority w:val="9"/>
    <w:qFormat/>
    <w:rsid w:val="004F4B35"/>
    <w:pPr>
      <w:keepNext/>
      <w:keepLines/>
      <w:spacing w:after="40"/>
      <w:contextualSpacing/>
      <w:outlineLvl w:val="0"/>
    </w:pPr>
    <w:rPr>
      <w:rFonts w:asciiTheme="majorHAnsi" w:eastAsiaTheme="majorEastAsia" w:hAnsiTheme="majorHAnsi" w:cstheme="majorBidi"/>
      <w:caps/>
      <w:color w:val="253356" w:themeColor="accent1" w:themeShade="80"/>
      <w:sz w:val="28"/>
      <w:szCs w:val="28"/>
    </w:rPr>
  </w:style>
  <w:style w:type="paragraph" w:styleId="Ttulo2">
    <w:name w:val="heading 2"/>
    <w:basedOn w:val="Normal"/>
    <w:next w:val="Ttulo3"/>
    <w:link w:val="Ttulo2Car"/>
    <w:uiPriority w:val="9"/>
    <w:unhideWhenUsed/>
    <w:qFormat/>
    <w:rsid w:val="004F4B35"/>
    <w:pPr>
      <w:keepNext/>
      <w:keepLines/>
      <w:pBdr>
        <w:top w:val="single" w:sz="4" w:space="1" w:color="3476B1" w:themeColor="accent2" w:themeShade="BF"/>
      </w:pBdr>
      <w:spacing w:before="360" w:after="120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3476B1" w:themeColor="accent2" w:themeShade="BF"/>
      <w:spacing w:val="20"/>
      <w:sz w:val="24"/>
      <w:szCs w:val="24"/>
    </w:rPr>
  </w:style>
  <w:style w:type="paragraph" w:styleId="Ttulo3">
    <w:name w:val="heading 3"/>
    <w:basedOn w:val="Normal"/>
    <w:link w:val="Ttulo3Car"/>
    <w:uiPriority w:val="9"/>
    <w:unhideWhenUsed/>
    <w:qFormat/>
    <w:rsid w:val="007A679B"/>
    <w:pPr>
      <w:keepNext/>
      <w:keepLines/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143F6A" w:themeColor="accent3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03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143F6A" w:themeColor="accent3" w:themeShade="80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03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143F6A" w:themeColor="accent3" w:themeShade="80"/>
      <w:sz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34F77" w:themeColor="accent2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34F77" w:themeColor="accent2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Encabezado">
    <w:name w:val="header"/>
    <w:basedOn w:val="Normal"/>
    <w:link w:val="EncabezadoCar"/>
    <w:uiPriority w:val="99"/>
    <w:unhideWhenUsed/>
    <w:rsid w:val="008F07DC"/>
  </w:style>
  <w:style w:type="character" w:customStyle="1" w:styleId="EncabezadoCar">
    <w:name w:val="Encabezado Car"/>
    <w:basedOn w:val="Fuentedeprrafopredeter"/>
    <w:link w:val="Encabezado"/>
    <w:uiPriority w:val="99"/>
    <w:rsid w:val="008F07DC"/>
  </w:style>
  <w:style w:type="paragraph" w:styleId="Piedepgina">
    <w:name w:val="footer"/>
    <w:basedOn w:val="Normal"/>
    <w:link w:val="PiedepginaCar"/>
    <w:uiPriority w:val="99"/>
    <w:unhideWhenUsed/>
    <w:rsid w:val="008F07DC"/>
  </w:style>
  <w:style w:type="character" w:customStyle="1" w:styleId="PiedepginaCar">
    <w:name w:val="Pie de página Car"/>
    <w:basedOn w:val="Fuentedeprrafopredeter"/>
    <w:link w:val="Piedepgina"/>
    <w:uiPriority w:val="99"/>
    <w:rsid w:val="008F07DC"/>
  </w:style>
  <w:style w:type="character" w:customStyle="1" w:styleId="Ttulo3Car">
    <w:name w:val="Título 3 Car"/>
    <w:basedOn w:val="Fuentedeprrafopredeter"/>
    <w:link w:val="Ttulo3"/>
    <w:uiPriority w:val="9"/>
    <w:rsid w:val="007A679B"/>
    <w:rPr>
      <w:rFonts w:asciiTheme="majorHAnsi" w:eastAsiaTheme="majorEastAsia" w:hAnsiTheme="majorHAnsi" w:cstheme="majorBidi"/>
      <w:b/>
      <w:bCs/>
      <w:caps/>
      <w:color w:val="143F6A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uiPriority w:val="3"/>
    <w:qFormat/>
    <w:rsid w:val="00906393"/>
    <w:pPr>
      <w:jc w:val="right"/>
    </w:pPr>
    <w:rPr>
      <w:rFonts w:asciiTheme="majorHAnsi" w:eastAsiaTheme="majorEastAsia" w:hAnsiTheme="majorHAnsi" w:cstheme="majorBidi"/>
      <w:caps/>
      <w:color w:val="3476B1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3"/>
    <w:rsid w:val="00906393"/>
    <w:rPr>
      <w:rFonts w:asciiTheme="majorHAnsi" w:eastAsiaTheme="majorEastAsia" w:hAnsiTheme="majorHAnsi" w:cstheme="majorBidi"/>
      <w:caps/>
      <w:color w:val="3476B1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link w:val="SubttuloCar"/>
    <w:uiPriority w:val="1"/>
    <w:qFormat/>
    <w:rsid w:val="00906393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906393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F07DC"/>
    <w:rPr>
      <w:i/>
      <w:iCs/>
      <w:color w:val="253356" w:themeColor="accent1" w:themeShade="8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F07D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F07DC"/>
    <w:pPr>
      <w:pBdr>
        <w:top w:val="single" w:sz="4" w:space="10" w:color="253356" w:themeColor="accent1" w:themeShade="80"/>
        <w:bottom w:val="single" w:sz="4" w:space="10" w:color="253356" w:themeColor="accent1" w:themeShade="80"/>
      </w:pBdr>
      <w:spacing w:before="360" w:after="360"/>
      <w:jc w:val="center"/>
    </w:pPr>
    <w:rPr>
      <w:i/>
      <w:iCs/>
      <w:color w:val="253356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F07DC"/>
    <w:rPr>
      <w:i/>
      <w:iCs/>
      <w:color w:val="253356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F07DC"/>
    <w:rPr>
      <w:b/>
      <w:bCs/>
      <w:caps w:val="0"/>
      <w:smallCaps/>
      <w:color w:val="253356" w:themeColor="accent1" w:themeShade="80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07DC"/>
    <w:pPr>
      <w:spacing w:after="200"/>
    </w:pPr>
    <w:rPr>
      <w:i/>
      <w:iCs/>
      <w:color w:val="242852" w:themeColor="text2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F4B35"/>
    <w:rPr>
      <w:rFonts w:asciiTheme="majorHAnsi" w:eastAsiaTheme="majorEastAsia" w:hAnsiTheme="majorHAnsi" w:cstheme="majorBidi"/>
      <w:caps/>
      <w:color w:val="253356" w:themeColor="accent1" w:themeShade="80"/>
      <w:kern w:val="22"/>
      <w:sz w:val="28"/>
      <w:szCs w:val="28"/>
      <w:lang w:eastAsia="ja-JP"/>
      <w14:ligatures w14:val="standard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07DC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4F4B35"/>
    <w:rPr>
      <w:rFonts w:asciiTheme="majorHAnsi" w:eastAsiaTheme="majorEastAsia" w:hAnsiTheme="majorHAnsi" w:cstheme="majorBidi"/>
      <w:b/>
      <w:bCs/>
      <w:caps/>
      <w:color w:val="3476B1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7DC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8F07DC"/>
    <w:pPr>
      <w:pBdr>
        <w:top w:val="single" w:sz="2" w:space="10" w:color="253356" w:themeColor="accent1" w:themeShade="80"/>
        <w:left w:val="single" w:sz="2" w:space="10" w:color="253356" w:themeColor="accent1" w:themeShade="80"/>
        <w:bottom w:val="single" w:sz="2" w:space="10" w:color="253356" w:themeColor="accent1" w:themeShade="80"/>
        <w:right w:val="single" w:sz="2" w:space="10" w:color="253356" w:themeColor="accent1" w:themeShade="80"/>
      </w:pBdr>
      <w:ind w:left="1152" w:right="1152"/>
    </w:pPr>
    <w:rPr>
      <w:i/>
      <w:iCs/>
      <w:color w:val="253356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07DC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F07D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F07D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07D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07D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0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07D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F07D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F07D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F07D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07D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07D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07D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F07DC"/>
    <w:rPr>
      <w:rFonts w:ascii="Consolas" w:hAnsi="Consolas"/>
      <w:szCs w:val="21"/>
    </w:rPr>
  </w:style>
  <w:style w:type="table" w:customStyle="1" w:styleId="Sinbordes">
    <w:name w:val="Sin bordes"/>
    <w:basedOn w:val="Tablanormal"/>
    <w:uiPriority w:val="99"/>
    <w:rsid w:val="004F4B35"/>
    <w:rPr>
      <w:rFonts w:eastAsiaTheme="minorEastAsia"/>
      <w:kern w:val="22"/>
      <w:lang w:eastAsia="ja-JP"/>
      <w14:ligatures w14:val="standard"/>
    </w:rPr>
    <w:tblPr>
      <w:tblBorders>
        <w:bottom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C0D7EC" w:themeColor="accent2" w:themeTint="66"/>
          <w:right w:val="nil"/>
          <w:insideH w:val="nil"/>
          <w:insideV w:val="single" w:sz="4" w:space="0" w:color="C0D7E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Logotipo">
    <w:name w:val="Logotipo"/>
    <w:basedOn w:val="Normal"/>
    <w:uiPriority w:val="2"/>
    <w:qFormat/>
    <w:rsid w:val="00906393"/>
    <w:pPr>
      <w:spacing w:before="4500" w:after="1440"/>
      <w:jc w:val="right"/>
    </w:pPr>
    <w:rPr>
      <w:color w:val="1B1D3D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next w:val="Normal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Listaconnmeros">
    <w:name w:val="List Number"/>
    <w:basedOn w:val="Normal"/>
    <w:uiPriority w:val="10"/>
    <w:qFormat/>
    <w:rsid w:val="00906393"/>
    <w:pPr>
      <w:numPr>
        <w:numId w:val="6"/>
      </w:numPr>
      <w:contextualSpacing/>
    </w:pPr>
  </w:style>
  <w:style w:type="character" w:styleId="nfasis">
    <w:name w:val="Emphasis"/>
    <w:basedOn w:val="Fuentedeprrafopredeter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Piedepginacentrado">
    <w:name w:val="Pie de página centrado"/>
    <w:basedOn w:val="Piedepgina"/>
    <w:link w:val="Carcterdepiedepginacentrado"/>
    <w:uiPriority w:val="13"/>
    <w:qFormat/>
    <w:rsid w:val="00906393"/>
    <w:pPr>
      <w:jc w:val="center"/>
    </w:pPr>
  </w:style>
  <w:style w:type="character" w:customStyle="1" w:styleId="Carcterdepiedepginacentrado">
    <w:name w:val="Carácter de pie de página centrado"/>
    <w:basedOn w:val="PiedepginaCar"/>
    <w:link w:val="Piedepginacentrado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Piedepginaalineadoaladerecha">
    <w:name w:val="Pie de página alineado a la derecha"/>
    <w:basedOn w:val="Piedepgina"/>
    <w:link w:val="Carcterdepiedepginaalineadoaladerecha"/>
    <w:uiPriority w:val="13"/>
    <w:qFormat/>
    <w:rsid w:val="00906393"/>
    <w:pPr>
      <w:jc w:val="right"/>
    </w:pPr>
  </w:style>
  <w:style w:type="character" w:customStyle="1" w:styleId="Carcterdepiedepginaalineadoaladerecha">
    <w:name w:val="Carácter de pie de página alineado a la derecha"/>
    <w:basedOn w:val="PiedepginaCar"/>
    <w:link w:val="Piedepginaalineadoaladerecha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Listaconvietas">
    <w:name w:val="List Bullet"/>
    <w:basedOn w:val="Normal"/>
    <w:uiPriority w:val="11"/>
    <w:qFormat/>
    <w:rsid w:val="00906393"/>
    <w:pPr>
      <w:numPr>
        <w:numId w:val="17"/>
      </w:numPr>
      <w:contextualSpacing/>
    </w:pPr>
  </w:style>
  <w:style w:type="table" w:styleId="Tablaconcuadrcula">
    <w:name w:val="Table Grid"/>
    <w:basedOn w:val="Tablanormal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F4B3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0318"/>
    <w:rPr>
      <w:rFonts w:asciiTheme="majorHAnsi" w:eastAsiaTheme="majorEastAsia" w:hAnsiTheme="majorHAnsi" w:cstheme="majorBidi"/>
      <w:b/>
      <w:iCs/>
      <w:color w:val="143F6A" w:themeColor="accent3" w:themeShade="80"/>
      <w:kern w:val="22"/>
      <w:sz w:val="24"/>
      <w:lang w:eastAsia="ja-JP"/>
      <w14:ligatures w14:val="standard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0318"/>
    <w:rPr>
      <w:rFonts w:asciiTheme="majorHAnsi" w:eastAsiaTheme="majorEastAsia" w:hAnsiTheme="majorHAnsi" w:cstheme="majorBidi"/>
      <w:i/>
      <w:color w:val="143F6A" w:themeColor="accent3" w:themeShade="80"/>
      <w:kern w:val="22"/>
      <w:sz w:val="24"/>
      <w:lang w:eastAsia="ja-JP"/>
      <w14:ligatures w14:val="standard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0318"/>
    <w:rPr>
      <w:rFonts w:asciiTheme="majorHAnsi" w:eastAsiaTheme="majorEastAsia" w:hAnsiTheme="majorHAnsi" w:cstheme="majorBidi"/>
      <w:color w:val="234F77" w:themeColor="accent2" w:themeShade="80"/>
      <w:kern w:val="22"/>
      <w:lang w:eastAsia="ja-JP"/>
      <w14:ligatures w14:val="standard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0318"/>
    <w:rPr>
      <w:rFonts w:asciiTheme="majorHAnsi" w:eastAsiaTheme="majorEastAsia" w:hAnsiTheme="majorHAnsi" w:cstheme="majorBidi"/>
      <w:i/>
      <w:iCs/>
      <w:color w:val="234F77" w:themeColor="accent2" w:themeShade="80"/>
      <w:kern w:val="22"/>
      <w:lang w:eastAsia="ja-JP"/>
      <w14:ligatures w14:val="standard"/>
    </w:rPr>
  </w:style>
  <w:style w:type="character" w:styleId="Hipervnculo">
    <w:name w:val="Hyperlink"/>
    <w:basedOn w:val="Fuentedeprrafopredeter"/>
    <w:uiPriority w:val="99"/>
    <w:unhideWhenUsed/>
    <w:rsid w:val="00461D05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1D0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unhideWhenUsed/>
    <w:qFormat/>
    <w:rsid w:val="00B52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ronoabogados.com/inteligencia-artificial-derecho-crees-robot-abogado-podra-defenderte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tf0399209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C59303BBE44962A10225E08B908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E3E12-96CD-48AD-B3FD-EFBBC3F0BD54}"/>
      </w:docPartPr>
      <w:docPartBody>
        <w:p w:rsidR="00000000" w:rsidRDefault="00C77E5E">
          <w:pPr>
            <w:pStyle w:val="F0C59303BBE44962A10225E08B90829C"/>
          </w:pPr>
          <w:r w:rsidRPr="00B17FD6">
            <w:rPr>
              <w:lang w:bidi="es-MX"/>
            </w:rPr>
            <w:t>Versión</w:t>
          </w:r>
        </w:p>
      </w:docPartBody>
    </w:docPart>
    <w:docPart>
      <w:docPartPr>
        <w:name w:val="DD36E9DF939447C48C36D00EEB707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A9691-7F97-4C73-A3B0-5EC062EA1C1B}"/>
      </w:docPartPr>
      <w:docPartBody>
        <w:p w:rsidR="00000000" w:rsidRDefault="00C77E5E">
          <w:pPr>
            <w:pStyle w:val="DD36E9DF939447C48C36D00EEB707EEB"/>
          </w:pPr>
          <w:r w:rsidRPr="00B17FD6">
            <w:rPr>
              <w:lang w:bidi="es-MX"/>
            </w:rPr>
            <w:t>Fecha</w:t>
          </w:r>
        </w:p>
      </w:docPartBody>
    </w:docPart>
    <w:docPart>
      <w:docPartPr>
        <w:name w:val="3582FEF804594420802A7782F5CF5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AF9D5-B2F8-49B2-A4AB-35482D401A54}"/>
      </w:docPartPr>
      <w:docPartBody>
        <w:p w:rsidR="00000000" w:rsidRDefault="00C77E5E">
          <w:pPr>
            <w:pStyle w:val="3582FEF804594420802A7782F5CF5CD0"/>
          </w:pPr>
          <w:r w:rsidRPr="00B17FD6">
            <w:rPr>
              <w:lang w:bidi="es-MX"/>
            </w:rPr>
            <w:t>Plan de elaboración de perfiles del público objetivo</w:t>
          </w:r>
        </w:p>
      </w:docPartBody>
    </w:docPart>
    <w:docPart>
      <w:docPartPr>
        <w:name w:val="D508D1A136E64694A2736265CE052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14878-CCCB-4911-BA50-B2281F3ECD97}"/>
      </w:docPartPr>
      <w:docPartBody>
        <w:p w:rsidR="00000000" w:rsidRDefault="00C77E5E">
          <w:pPr>
            <w:pStyle w:val="D508D1A136E64694A2736265CE052B15"/>
          </w:pPr>
          <w:r w:rsidRPr="00B17FD6">
            <w:rPr>
              <w:lang w:bidi="es-MX"/>
            </w:rPr>
            <w:t>subtítulo</w:t>
          </w:r>
        </w:p>
      </w:docPartBody>
    </w:docPart>
    <w:docPart>
      <w:docPartPr>
        <w:name w:val="C33B3BB2B2704BDF84319BEDC4295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75EAC-006A-4332-8D47-CF65AF8B5A57}"/>
      </w:docPartPr>
      <w:docPartBody>
        <w:p w:rsidR="00000000" w:rsidRDefault="00C77E5E">
          <w:pPr>
            <w:pStyle w:val="C33B3BB2B2704BDF84319BEDC4295055"/>
          </w:pPr>
          <w:r w:rsidRPr="00B17FD6">
            <w:rPr>
              <w:lang w:bidi="es-MX"/>
            </w:rPr>
            <w:t>Presentador</w:t>
          </w:r>
        </w:p>
      </w:docPartBody>
    </w:docPart>
    <w:docPart>
      <w:docPartPr>
        <w:name w:val="D925AF343D284B07AA465291D6623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2D8ED-738D-435C-B386-8179E67DD7B0}"/>
      </w:docPartPr>
      <w:docPartBody>
        <w:p w:rsidR="00000000" w:rsidRDefault="00C77E5E">
          <w:pPr>
            <w:pStyle w:val="D925AF343D284B07AA465291D6623060"/>
          </w:pPr>
          <w:r w:rsidRPr="00B17FD6">
            <w:rPr>
              <w:lang w:bidi="es-MX"/>
            </w:rPr>
            <w:t>Tu nombre</w:t>
          </w:r>
        </w:p>
      </w:docPartBody>
    </w:docPart>
    <w:docPart>
      <w:docPartPr>
        <w:name w:val="B3AA30680CC747B1BE7017C6DAD23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FE0A9-235A-4E78-8468-5941445166BC}"/>
      </w:docPartPr>
      <w:docPartBody>
        <w:p w:rsidR="00000000" w:rsidRDefault="00C77E5E">
          <w:pPr>
            <w:pStyle w:val="B3AA30680CC747B1BE7017C6DAD233D0"/>
          </w:pPr>
          <w:r w:rsidRPr="00B17FD6">
            <w:rPr>
              <w:lang w:bidi="es-MX"/>
            </w:rPr>
            <w:t>Nombre de la compañía</w:t>
          </w:r>
        </w:p>
      </w:docPartBody>
    </w:docPart>
    <w:docPart>
      <w:docPartPr>
        <w:name w:val="E89A51020682405CAB170D1665C54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74019-DA27-4D64-A728-BABF5C4023F0}"/>
      </w:docPartPr>
      <w:docPartBody>
        <w:p w:rsidR="00000000" w:rsidRDefault="00C77E5E">
          <w:pPr>
            <w:pStyle w:val="E89A51020682405CAB170D1665C54BBE"/>
          </w:pPr>
          <w:r w:rsidRPr="00B17FD6">
            <w:rPr>
              <w:lang w:bidi="es-MX"/>
            </w:rPr>
            <w:t>Dirección de la compañía</w:t>
          </w:r>
        </w:p>
      </w:docPartBody>
    </w:docPart>
    <w:docPart>
      <w:docPartPr>
        <w:name w:val="973709E6DF7A4B2AA84593A139ED1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6E7E6-9519-46F1-B5BD-9C0240D41B3D}"/>
      </w:docPartPr>
      <w:docPartBody>
        <w:p w:rsidR="00000000" w:rsidRDefault="00C77E5E">
          <w:pPr>
            <w:pStyle w:val="973709E6DF7A4B2AA84593A139ED182D"/>
          </w:pPr>
          <w:r w:rsidRPr="00B17FD6">
            <w:rPr>
              <w:lang w:bidi="es-MX"/>
            </w:rPr>
            <w:t>Plan de elaboración de perfiles del público objetivo</w:t>
          </w:r>
        </w:p>
      </w:docPartBody>
    </w:docPart>
    <w:docPart>
      <w:docPartPr>
        <w:name w:val="E50F9FB4AEEA4C228F00C4F7B92A6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E0C3B-3A5C-4783-97F7-B6AC5D63345F}"/>
      </w:docPartPr>
      <w:docPartBody>
        <w:p w:rsidR="00000000" w:rsidRDefault="00C77E5E">
          <w:pPr>
            <w:pStyle w:val="E50F9FB4AEEA4C228F00C4F7B92A697B"/>
          </w:pPr>
          <w:r w:rsidRPr="00B17FD6">
            <w:rPr>
              <w:lang w:bidi="es-MX"/>
            </w:rPr>
            <w:t>Desarrollo del plan</w:t>
          </w:r>
        </w:p>
      </w:docPartBody>
    </w:docPart>
    <w:docPart>
      <w:docPartPr>
        <w:name w:val="6E219CB43A6B44C6BC50705651921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81882-5E91-411A-9323-2A520CAEE487}"/>
      </w:docPartPr>
      <w:docPartBody>
        <w:p w:rsidR="00000000" w:rsidRDefault="00C77E5E">
          <w:pPr>
            <w:pStyle w:val="6E219CB43A6B44C6BC50705651921E4D"/>
          </w:pPr>
          <w:r w:rsidRPr="00B17FD6">
            <w:rPr>
              <w:lang w:bidi="es-MX"/>
            </w:rPr>
            <w:t>Filosofía y objetivos</w:t>
          </w:r>
        </w:p>
      </w:docPartBody>
    </w:docPart>
    <w:docPart>
      <w:docPartPr>
        <w:name w:val="7E02E2CD4FC24BDC907BC8D76725B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F76BB-970B-4691-947A-9A1857AFEEFB}"/>
      </w:docPartPr>
      <w:docPartBody>
        <w:p w:rsidR="00000000" w:rsidRDefault="00C77E5E">
          <w:pPr>
            <w:pStyle w:val="7E02E2CD4FC24BDC907BC8D76725B943"/>
          </w:pPr>
          <w:r w:rsidRPr="00B17FD6">
            <w:rPr>
              <w:lang w:bidi="es-MX"/>
            </w:rPr>
            <w:t>Preguntas para consumidores</w:t>
          </w:r>
        </w:p>
      </w:docPartBody>
    </w:docPart>
    <w:docPart>
      <w:docPartPr>
        <w:name w:val="6B55A261AF514EDDB3E1872B0703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2977C-666A-43AF-93D2-7840FB7760DA}"/>
      </w:docPartPr>
      <w:docPartBody>
        <w:p w:rsidR="00000000" w:rsidRDefault="00C77E5E">
          <w:pPr>
            <w:pStyle w:val="6B55A261AF514EDDB3E1872B07035275"/>
          </w:pPr>
          <w:r w:rsidRPr="00B17FD6">
            <w:rPr>
              <w:lang w:bidi="es-MX"/>
            </w:rPr>
            <w:t>N.º</w:t>
          </w:r>
        </w:p>
      </w:docPartBody>
    </w:docPart>
    <w:docPart>
      <w:docPartPr>
        <w:name w:val="A971FA8C4AC245EF8DC3CCADDD9EA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8F331-2181-4BCA-9A7E-CDF70EEBC8EF}"/>
      </w:docPartPr>
      <w:docPartBody>
        <w:p w:rsidR="00000000" w:rsidRDefault="00C77E5E">
          <w:pPr>
            <w:pStyle w:val="A971FA8C4AC245EF8DC3CCADDD9EA19B"/>
          </w:pPr>
          <w:r w:rsidRPr="00B17FD6">
            <w:rPr>
              <w:lang w:bidi="es-MX"/>
            </w:rPr>
            <w:t>Preguntas</w:t>
          </w:r>
        </w:p>
      </w:docPartBody>
    </w:docPart>
    <w:docPart>
      <w:docPartPr>
        <w:name w:val="0B6272F90EC54084B1C3C0ECFA232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C8BD0-3CD8-49A2-8796-E4B94EA0DF3F}"/>
      </w:docPartPr>
      <w:docPartBody>
        <w:p w:rsidR="00000000" w:rsidRDefault="00C77E5E">
          <w:pPr>
            <w:pStyle w:val="0B6272F90EC54084B1C3C0ECFA232DD9"/>
          </w:pPr>
          <w:r w:rsidRPr="00B17FD6">
            <w:rPr>
              <w:lang w:bidi="es-MX"/>
            </w:rPr>
            <w:t>Público y mercado</w:t>
          </w:r>
        </w:p>
      </w:docPartBody>
    </w:docPart>
    <w:docPart>
      <w:docPartPr>
        <w:name w:val="83DC0E15252342AF8FEF4CC1BCCE5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07E9C-2CCA-4D5A-B5F1-CAC37F0AC82F}"/>
      </w:docPartPr>
      <w:docPartBody>
        <w:p w:rsidR="00000000" w:rsidRDefault="00C77E5E">
          <w:pPr>
            <w:pStyle w:val="83DC0E15252342AF8FEF4CC1BCCE595C"/>
          </w:pPr>
          <w:r w:rsidRPr="00B17FD6">
            <w:rPr>
              <w:lang w:bidi="es-MX"/>
            </w:rPr>
            <w:t>N.º</w:t>
          </w:r>
        </w:p>
      </w:docPartBody>
    </w:docPart>
    <w:docPart>
      <w:docPartPr>
        <w:name w:val="C5A7C944CB804D5091DDBF2F77032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23CE9-8F15-4566-966A-7D79FB19CD10}"/>
      </w:docPartPr>
      <w:docPartBody>
        <w:p w:rsidR="00000000" w:rsidRDefault="00C77E5E">
          <w:pPr>
            <w:pStyle w:val="C5A7C944CB804D5091DDBF2F7703233D"/>
          </w:pPr>
          <w:r w:rsidRPr="00B17FD6">
            <w:rPr>
              <w:lang w:bidi="es-MX"/>
            </w:rPr>
            <w:t>Público y mercado</w:t>
          </w:r>
        </w:p>
      </w:docPartBody>
    </w:docPart>
    <w:docPart>
      <w:docPartPr>
        <w:name w:val="4DFE7BE3A5C649C993F0B04D97AEF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AA495-77C9-4312-91B6-4B67F5073D3F}"/>
      </w:docPartPr>
      <w:docPartBody>
        <w:p w:rsidR="00000000" w:rsidRDefault="00C77E5E">
          <w:pPr>
            <w:pStyle w:val="4DFE7BE3A5C649C993F0B04D97AEF553"/>
          </w:pPr>
          <w:r w:rsidRPr="00B17FD6">
            <w:rPr>
              <w:lang w:bidi="es-MX"/>
            </w:rPr>
            <w:t>PREGUNTAS PARA ACOTAR EL PÚBLICO OBJETIVO</w:t>
          </w:r>
        </w:p>
      </w:docPartBody>
    </w:docPart>
    <w:docPart>
      <w:docPartPr>
        <w:name w:val="474FB4DBE8334E2589D473D7CE390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7A184-A2CC-4B8F-BD4B-51AA83EBE339}"/>
      </w:docPartPr>
      <w:docPartBody>
        <w:p w:rsidR="00000000" w:rsidRDefault="00C77E5E">
          <w:pPr>
            <w:pStyle w:val="474FB4DBE8334E2589D473D7CE390E45"/>
          </w:pPr>
          <w:r w:rsidRPr="00B17FD6">
            <w:rPr>
              <w:lang w:bidi="es-MX"/>
            </w:rPr>
            <w:t>N.º</w:t>
          </w:r>
        </w:p>
      </w:docPartBody>
    </w:docPart>
    <w:docPart>
      <w:docPartPr>
        <w:name w:val="0930383E17F44D949A1416FA19A78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DB4E1-54AD-4C92-91B4-E07124412EB8}"/>
      </w:docPartPr>
      <w:docPartBody>
        <w:p w:rsidR="00000000" w:rsidRDefault="00C77E5E">
          <w:pPr>
            <w:pStyle w:val="0930383E17F44D949A1416FA19A78F47"/>
          </w:pPr>
          <w:r w:rsidRPr="00B17FD6">
            <w:rPr>
              <w:lang w:bidi="es-MX"/>
            </w:rPr>
            <w:t>Público y mercado</w:t>
          </w:r>
        </w:p>
      </w:docPartBody>
    </w:docPart>
    <w:docPart>
      <w:docPartPr>
        <w:name w:val="628DAD5A116C47B892062B0065DC9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3AEAC-4008-4B77-97D1-81E7193C4F33}"/>
      </w:docPartPr>
      <w:docPartBody>
        <w:p w:rsidR="00000000" w:rsidRDefault="00C77E5E">
          <w:pPr>
            <w:pStyle w:val="628DAD5A116C47B892062B0065DC9A64"/>
          </w:pPr>
          <w:r w:rsidRPr="00B17FD6">
            <w:rPr>
              <w:lang w:bidi="es-MX"/>
            </w:rPr>
            <w:t>Ensayo del plan</w:t>
          </w:r>
        </w:p>
      </w:docPartBody>
    </w:docPart>
    <w:docPart>
      <w:docPartPr>
        <w:name w:val="40EAF8AAD45143139C7FE6D395547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BE8D5-D9D2-4099-988C-50E8266DC8C1}"/>
      </w:docPartPr>
      <w:docPartBody>
        <w:p w:rsidR="00000000" w:rsidRDefault="00C77E5E">
          <w:pPr>
            <w:pStyle w:val="40EAF8AAD45143139C7FE6D3955476CF"/>
          </w:pPr>
          <w:r w:rsidRPr="00B17FD6">
            <w:rPr>
              <w:lang w:bidi="es-MX"/>
            </w:rPr>
            <w:t>Opiniones de consumidores</w:t>
          </w:r>
        </w:p>
      </w:docPartBody>
    </w:docPart>
    <w:docPart>
      <w:docPartPr>
        <w:name w:val="DB9B863EF16A4BADA421F74193A09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AB01B-5E4C-4D47-86D8-CCA5C2AF16A1}"/>
      </w:docPartPr>
      <w:docPartBody>
        <w:p w:rsidR="00000000" w:rsidRDefault="00C77E5E">
          <w:pPr>
            <w:pStyle w:val="DB9B863EF16A4BADA421F74193A09D2C"/>
          </w:pPr>
          <w:r w:rsidRPr="00B17FD6">
            <w:rPr>
              <w:lang w:bidi="es-MX"/>
            </w:rPr>
            <w:t>N.º</w:t>
          </w:r>
        </w:p>
      </w:docPartBody>
    </w:docPart>
    <w:docPart>
      <w:docPartPr>
        <w:name w:val="88DCA87A97604D8CA1CB5C7F1A9EF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C7B06-525B-4EB0-B367-F3240FC47809}"/>
      </w:docPartPr>
      <w:docPartBody>
        <w:p w:rsidR="00000000" w:rsidRDefault="00C77E5E">
          <w:pPr>
            <w:pStyle w:val="88DCA87A97604D8CA1CB5C7F1A9EF5D4"/>
          </w:pPr>
          <w:r w:rsidRPr="00B17FD6">
            <w:rPr>
              <w:lang w:bidi="es-MX"/>
            </w:rPr>
            <w:t>Preguntas</w:t>
          </w:r>
        </w:p>
      </w:docPartBody>
    </w:docPart>
    <w:docPart>
      <w:docPartPr>
        <w:name w:val="55A49E16693141F7A9B4BC29DA568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9B746-A101-4EE5-9602-5BC0E5C5059D}"/>
      </w:docPartPr>
      <w:docPartBody>
        <w:p w:rsidR="00000000" w:rsidRDefault="00C77E5E">
          <w:pPr>
            <w:pStyle w:val="55A49E16693141F7A9B4BC29DA568798"/>
          </w:pPr>
          <w:r w:rsidRPr="00B17FD6">
            <w:rPr>
              <w:lang w:bidi="es-MX"/>
            </w:rPr>
            <w:t>Opiniones de consumidores n.º 1</w:t>
          </w:r>
        </w:p>
      </w:docPartBody>
    </w:docPart>
    <w:docPart>
      <w:docPartPr>
        <w:name w:val="975CDBEB433441FB90C926E65331B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16B32-6685-4011-BFBD-72F9E39D55BE}"/>
      </w:docPartPr>
      <w:docPartBody>
        <w:p w:rsidR="00000000" w:rsidRDefault="00C77E5E">
          <w:pPr>
            <w:pStyle w:val="975CDBEB433441FB90C926E65331B2BB"/>
          </w:pPr>
          <w:r w:rsidRPr="00B17FD6">
            <w:rPr>
              <w:rStyle w:val="nfasis"/>
              <w:lang w:bidi="es-MX"/>
            </w:rPr>
            <w:t>Lista de las opiniones de los consumidores sobre tu producto o servicio.</w:t>
          </w:r>
        </w:p>
      </w:docPartBody>
    </w:docPart>
    <w:docPart>
      <w:docPartPr>
        <w:name w:val="4F9A3D1730D8483FBC3340FF2BEF2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BD7CA-7EC7-4A69-83C0-31AD6AC4AE3E}"/>
      </w:docPartPr>
      <w:docPartBody>
        <w:p w:rsidR="00000000" w:rsidRDefault="00C77E5E">
          <w:pPr>
            <w:pStyle w:val="4F9A3D1730D8483FBC3340FF2BEF2A25"/>
          </w:pPr>
          <w:r w:rsidRPr="00B17FD6">
            <w:rPr>
              <w:lang w:bidi="es-MX"/>
            </w:rPr>
            <w:t>Opiniones de consumidores n.º 2</w:t>
          </w:r>
        </w:p>
      </w:docPartBody>
    </w:docPart>
    <w:docPart>
      <w:docPartPr>
        <w:name w:val="8B5A15D04A854EA695C341B1EE198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868E9-DB9E-4A69-BFE1-2EE40FB911CC}"/>
      </w:docPartPr>
      <w:docPartBody>
        <w:p w:rsidR="00000000" w:rsidRDefault="00C77E5E">
          <w:pPr>
            <w:pStyle w:val="8B5A15D04A854EA695C341B1EE198164"/>
          </w:pPr>
          <w:r w:rsidRPr="00B17FD6">
            <w:rPr>
              <w:lang w:bidi="es-MX"/>
            </w:rPr>
            <w:t>Opiniones de consumidores n.º 3</w:t>
          </w:r>
        </w:p>
      </w:docPartBody>
    </w:docPart>
    <w:docPart>
      <w:docPartPr>
        <w:name w:val="FE8C66883FC347329E175073195F0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DDB0D-59A3-4DED-AD0A-8E0B29B66B3F}"/>
      </w:docPartPr>
      <w:docPartBody>
        <w:p w:rsidR="00000000" w:rsidRDefault="00C77E5E">
          <w:pPr>
            <w:pStyle w:val="FE8C66883FC347329E175073195F0FFA"/>
          </w:pPr>
          <w:r w:rsidRPr="00B17FD6">
            <w:rPr>
              <w:lang w:bidi="es-MX"/>
            </w:rPr>
            <w:t>Opiniones de consumidores n.º 4</w:t>
          </w:r>
        </w:p>
      </w:docPartBody>
    </w:docPart>
    <w:docPart>
      <w:docPartPr>
        <w:name w:val="28763E541BDD472E821616A315C5F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9CE0-4C0C-479A-A6C8-9FAAB5030E01}"/>
      </w:docPartPr>
      <w:docPartBody>
        <w:p w:rsidR="00000000" w:rsidRDefault="00C77E5E">
          <w:pPr>
            <w:pStyle w:val="28763E541BDD472E821616A315C5F6B2"/>
          </w:pPr>
          <w:r w:rsidRPr="00B17FD6">
            <w:rPr>
              <w:lang w:bidi="es-MX"/>
            </w:rPr>
            <w:t>Opiniones de consumidores n.º 5</w:t>
          </w:r>
        </w:p>
      </w:docPartBody>
    </w:docPart>
    <w:docPart>
      <w:docPartPr>
        <w:name w:val="7CEC53DFB0124851B2E06301A2FFB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D195C-7F40-4328-A4D4-23401F09204B}"/>
      </w:docPartPr>
      <w:docPartBody>
        <w:p w:rsidR="00000000" w:rsidRDefault="00C77E5E">
          <w:pPr>
            <w:pStyle w:val="7CEC53DFB0124851B2E06301A2FFB198"/>
          </w:pPr>
          <w:r w:rsidRPr="00B17FD6">
            <w:rPr>
              <w:lang w:bidi="es-MX"/>
            </w:rPr>
            <w:t>Parámetros cuantitativos</w:t>
          </w:r>
        </w:p>
      </w:docPartBody>
    </w:docPart>
    <w:docPart>
      <w:docPartPr>
        <w:name w:val="BC7D7BAA1E464248B16C0F49B716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26D7F-C117-483C-B06A-28432CD05BB7}"/>
      </w:docPartPr>
      <w:docPartBody>
        <w:p w:rsidR="00000000" w:rsidRDefault="00C77E5E">
          <w:pPr>
            <w:pStyle w:val="BC7D7BAA1E464248B16C0F49B7161AB6"/>
          </w:pPr>
          <w:r w:rsidRPr="00B17FD6">
            <w:rPr>
              <w:lang w:bidi="es-MX"/>
            </w:rPr>
            <w:t>N.º</w:t>
          </w:r>
        </w:p>
      </w:docPartBody>
    </w:docPart>
    <w:docPart>
      <w:docPartPr>
        <w:name w:val="955824C693F74E45A1D463D07B282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89C56-2121-4E1C-A5CA-B76A6F7BD821}"/>
      </w:docPartPr>
      <w:docPartBody>
        <w:p w:rsidR="00000000" w:rsidRDefault="00C77E5E">
          <w:pPr>
            <w:pStyle w:val="955824C693F74E45A1D463D07B282E79"/>
          </w:pPr>
          <w:r w:rsidRPr="00B17FD6">
            <w:rPr>
              <w:lang w:bidi="es-MX"/>
            </w:rPr>
            <w:t>Preguntas</w:t>
          </w:r>
        </w:p>
      </w:docPartBody>
    </w:docPart>
    <w:docPart>
      <w:docPartPr>
        <w:name w:val="19B7A731B545434E94EDF1F067061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8D913-D556-4D5B-8198-D57537AD3D4F}"/>
      </w:docPartPr>
      <w:docPartBody>
        <w:p w:rsidR="00000000" w:rsidRDefault="00C77E5E">
          <w:pPr>
            <w:pStyle w:val="19B7A731B545434E94EDF1F067061678"/>
          </w:pPr>
          <w:r w:rsidRPr="00B17FD6">
            <w:rPr>
              <w:lang w:bidi="es-MX"/>
            </w:rPr>
            <w:t>Parámetros cuant</w:t>
          </w:r>
          <w:r w:rsidRPr="00B17FD6">
            <w:rPr>
              <w:lang w:bidi="es-MX"/>
            </w:rPr>
            <w:t>itativos n.º 1</w:t>
          </w:r>
        </w:p>
      </w:docPartBody>
    </w:docPart>
    <w:docPart>
      <w:docPartPr>
        <w:name w:val="9AB83DA3362041B48E2935AF8E747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66786-E279-438D-9559-E472516A6448}"/>
      </w:docPartPr>
      <w:docPartBody>
        <w:p w:rsidR="00000000" w:rsidRDefault="00C77E5E">
          <w:pPr>
            <w:pStyle w:val="9AB83DA3362041B48E2935AF8E74766A"/>
          </w:pPr>
          <w:r w:rsidRPr="00B17FD6">
            <w:rPr>
              <w:rStyle w:val="nfasis"/>
              <w:lang w:bidi="es-MX"/>
            </w:rPr>
            <w:t>Lista de los parámetros cuantitativos que usarás para evaluar la eficacia del plan.</w:t>
          </w:r>
        </w:p>
      </w:docPartBody>
    </w:docPart>
    <w:docPart>
      <w:docPartPr>
        <w:name w:val="27A7933BC31D4A38BD8AA42125E5D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06C85-5182-4E1B-BB0D-911D5C7D1B78}"/>
      </w:docPartPr>
      <w:docPartBody>
        <w:p w:rsidR="00000000" w:rsidRDefault="00C77E5E">
          <w:pPr>
            <w:pStyle w:val="27A7933BC31D4A38BD8AA42125E5D100"/>
          </w:pPr>
          <w:r w:rsidRPr="00B17FD6">
            <w:rPr>
              <w:lang w:bidi="es-MX"/>
            </w:rPr>
            <w:t>Parámetros cuantitativos n.º 2</w:t>
          </w:r>
        </w:p>
      </w:docPartBody>
    </w:docPart>
    <w:docPart>
      <w:docPartPr>
        <w:name w:val="24FC450658DA42BB8410A526C8656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776FE-6D32-4E71-BCAF-3E92D3F0549A}"/>
      </w:docPartPr>
      <w:docPartBody>
        <w:p w:rsidR="00000000" w:rsidRDefault="00C77E5E">
          <w:pPr>
            <w:pStyle w:val="24FC450658DA42BB8410A526C86569B6"/>
          </w:pPr>
          <w:r w:rsidRPr="00B17FD6">
            <w:rPr>
              <w:lang w:bidi="es-MX"/>
            </w:rPr>
            <w:t>Parámetros cuantitativos n.º 3</w:t>
          </w:r>
        </w:p>
      </w:docPartBody>
    </w:docPart>
    <w:docPart>
      <w:docPartPr>
        <w:name w:val="7EE81BEDA0624DD0BCF7725095CB5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FAD2F-BF89-4A3E-8B5D-FDF944A60CA8}"/>
      </w:docPartPr>
      <w:docPartBody>
        <w:p w:rsidR="00000000" w:rsidRDefault="00C77E5E">
          <w:pPr>
            <w:pStyle w:val="7EE81BEDA0624DD0BCF7725095CB5329"/>
          </w:pPr>
          <w:r w:rsidRPr="00B17FD6">
            <w:rPr>
              <w:lang w:bidi="es-MX"/>
            </w:rPr>
            <w:t>Parámetros cuantitativos n.º 4</w:t>
          </w:r>
        </w:p>
      </w:docPartBody>
    </w:docPart>
    <w:docPart>
      <w:docPartPr>
        <w:name w:val="1D9755DE09574A6A8B93D1C0870F1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38A90-3628-4D62-B386-DFCB4ED91F79}"/>
      </w:docPartPr>
      <w:docPartBody>
        <w:p w:rsidR="00000000" w:rsidRDefault="00C77E5E">
          <w:pPr>
            <w:pStyle w:val="1D9755DE09574A6A8B93D1C0870F1DE2"/>
          </w:pPr>
          <w:r w:rsidRPr="00B17FD6">
            <w:rPr>
              <w:lang w:bidi="es-MX"/>
            </w:rPr>
            <w:t>Parámetros cuantitativos n.º 5</w:t>
          </w:r>
        </w:p>
      </w:docPartBody>
    </w:docPart>
    <w:docPart>
      <w:docPartPr>
        <w:name w:val="34F0BED2BE1F43A3A261305BE5A1D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2BB66-9B28-406D-8DD4-1B4A88295ED5}"/>
      </w:docPartPr>
      <w:docPartBody>
        <w:p w:rsidR="00000000" w:rsidRDefault="00C77E5E">
          <w:pPr>
            <w:pStyle w:val="34F0BED2BE1F43A3A261305BE5A1D745"/>
          </w:pPr>
          <w:r w:rsidRPr="00B17FD6">
            <w:rPr>
              <w:lang w:bidi="es-MX"/>
            </w:rPr>
            <w:t>Ajuste del plan</w:t>
          </w:r>
        </w:p>
      </w:docPartBody>
    </w:docPart>
    <w:docPart>
      <w:docPartPr>
        <w:name w:val="C5E0D77CF5DE4995BC3AA3A313E92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E7C5D-BCD6-4A94-9A7D-E5E31192F089}"/>
      </w:docPartPr>
      <w:docPartBody>
        <w:p w:rsidR="00000000" w:rsidRDefault="00C77E5E">
          <w:pPr>
            <w:pStyle w:val="C5E0D77CF5DE4995BC3AA3A313E921C2"/>
          </w:pPr>
          <w:r w:rsidRPr="00B17FD6">
            <w:rPr>
              <w:lang w:bidi="es-MX"/>
            </w:rPr>
            <w:t>N.º</w:t>
          </w:r>
        </w:p>
      </w:docPartBody>
    </w:docPart>
    <w:docPart>
      <w:docPartPr>
        <w:name w:val="96E4D8619D9B4AF4B7F8A6D1AA06F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79CEE-D7A5-48CD-BA78-2F04C787F774}"/>
      </w:docPartPr>
      <w:docPartBody>
        <w:p w:rsidR="00000000" w:rsidRDefault="00C77E5E">
          <w:pPr>
            <w:pStyle w:val="96E4D8619D9B4AF4B7F8A6D1AA06FBAF"/>
          </w:pPr>
          <w:r w:rsidRPr="00B17FD6">
            <w:rPr>
              <w:lang w:bidi="es-MX"/>
            </w:rPr>
            <w:t>Preguntas</w:t>
          </w:r>
        </w:p>
      </w:docPartBody>
    </w:docPart>
    <w:docPart>
      <w:docPartPr>
        <w:name w:val="A41106EDFE1F4CA29C7E8F0AAF1EA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B7EC7-6D72-4147-A165-046D5E109BDC}"/>
      </w:docPartPr>
      <w:docPartBody>
        <w:p w:rsidR="00000000" w:rsidRDefault="00C77E5E">
          <w:pPr>
            <w:pStyle w:val="A41106EDFE1F4CA29C7E8F0AAF1EA06E"/>
          </w:pPr>
          <w:r w:rsidRPr="00B17FD6">
            <w:rPr>
              <w:lang w:bidi="es-MX"/>
            </w:rPr>
            <w:t>Ajuste del plan n.º 1</w:t>
          </w:r>
        </w:p>
      </w:docPartBody>
    </w:docPart>
    <w:docPart>
      <w:docPartPr>
        <w:name w:val="12482D0481B74693B6CD64D31EF50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83AEC-5B3A-4151-81EB-6E8B577A8057}"/>
      </w:docPartPr>
      <w:docPartBody>
        <w:p w:rsidR="00000000" w:rsidRDefault="00C77E5E">
          <w:pPr>
            <w:pStyle w:val="12482D0481B74693B6CD64D31EF50EC1"/>
          </w:pPr>
          <w:r w:rsidRPr="00B17FD6">
            <w:rPr>
              <w:rStyle w:val="nfasis"/>
              <w:lang w:bidi="es-MX"/>
            </w:rPr>
            <w:t>Lista de los cambios que tienes que hacer en tu plan para obtener mejores resultados.</w:t>
          </w:r>
        </w:p>
      </w:docPartBody>
    </w:docPart>
    <w:docPart>
      <w:docPartPr>
        <w:name w:val="7AA0F90209C143768C0803FE933F6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A4EC6-4BB6-43EB-9083-3040CB31D932}"/>
      </w:docPartPr>
      <w:docPartBody>
        <w:p w:rsidR="00000000" w:rsidRDefault="00C77E5E">
          <w:pPr>
            <w:pStyle w:val="7AA0F90209C143768C0803FE933F68A4"/>
          </w:pPr>
          <w:r w:rsidRPr="00B17FD6">
            <w:rPr>
              <w:lang w:bidi="es-MX"/>
            </w:rPr>
            <w:t>Ajuste del plan n.º 2</w:t>
          </w:r>
        </w:p>
      </w:docPartBody>
    </w:docPart>
    <w:docPart>
      <w:docPartPr>
        <w:name w:val="5A9879BD7E32441E90FA52EB06DD6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BE863-B0FD-44B4-A706-D927E592432B}"/>
      </w:docPartPr>
      <w:docPartBody>
        <w:p w:rsidR="00000000" w:rsidRDefault="00C77E5E">
          <w:pPr>
            <w:pStyle w:val="5A9879BD7E32441E90FA52EB06DD6482"/>
          </w:pPr>
          <w:r w:rsidRPr="00B17FD6">
            <w:rPr>
              <w:lang w:bidi="es-MX"/>
            </w:rPr>
            <w:t>Ajuste del plan n.º 3</w:t>
          </w:r>
        </w:p>
      </w:docPartBody>
    </w:docPart>
    <w:docPart>
      <w:docPartPr>
        <w:name w:val="55466FCDC6A94985BFD62DF01C4C9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242F1-4294-43CF-BCE0-60121B7FD728}"/>
      </w:docPartPr>
      <w:docPartBody>
        <w:p w:rsidR="00000000" w:rsidRDefault="00C77E5E">
          <w:pPr>
            <w:pStyle w:val="55466FCDC6A94985BFD62DF01C4C9420"/>
          </w:pPr>
          <w:r w:rsidRPr="00B17FD6">
            <w:rPr>
              <w:lang w:bidi="es-MX"/>
            </w:rPr>
            <w:t>Ajuste del plan n.º 4</w:t>
          </w:r>
        </w:p>
      </w:docPartBody>
    </w:docPart>
    <w:docPart>
      <w:docPartPr>
        <w:name w:val="0190AFBE884E43C8A0008AA0C32BB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48600-C976-45D0-A0EB-54F22F913714}"/>
      </w:docPartPr>
      <w:docPartBody>
        <w:p w:rsidR="00000000" w:rsidRDefault="00C77E5E">
          <w:pPr>
            <w:pStyle w:val="0190AFBE884E43C8A0008AA0C32BB36A"/>
          </w:pPr>
          <w:r w:rsidRPr="00B17FD6">
            <w:rPr>
              <w:lang w:bidi="es-MX"/>
            </w:rPr>
            <w:t>Ajuste del plan n.º 5</w:t>
          </w:r>
        </w:p>
      </w:docPartBody>
    </w:docPart>
    <w:docPart>
      <w:docPartPr>
        <w:name w:val="ABB2BF8B3F4C418E9A18534EE958F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9821D-B738-460B-A8E0-B3C29EC7F1D6}"/>
      </w:docPartPr>
      <w:docPartBody>
        <w:p w:rsidR="00000000" w:rsidRDefault="00C77E5E">
          <w:pPr>
            <w:pStyle w:val="ABB2BF8B3F4C418E9A18534EE958F437"/>
          </w:pPr>
          <w:r w:rsidRPr="00B17FD6">
            <w:rPr>
              <w:lang w:bidi="es-MX"/>
            </w:rPr>
            <w:t>Puesta en marcha del plan</w:t>
          </w:r>
        </w:p>
      </w:docPartBody>
    </w:docPart>
    <w:docPart>
      <w:docPartPr>
        <w:name w:val="63A7E559E3D64DC79FABC6DB0267F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B47A4-2966-48A9-B75C-1C6ECA8FA672}"/>
      </w:docPartPr>
      <w:docPartBody>
        <w:p w:rsidR="00000000" w:rsidRDefault="00C77E5E">
          <w:pPr>
            <w:pStyle w:val="63A7E559E3D64DC79FABC6DB0267F0C8"/>
          </w:pPr>
          <w:r w:rsidRPr="00B17FD6">
            <w:rPr>
              <w:lang w:bidi="es-MX"/>
            </w:rPr>
            <w:t>Paso</w:t>
          </w:r>
        </w:p>
      </w:docPartBody>
    </w:docPart>
    <w:docPart>
      <w:docPartPr>
        <w:name w:val="B5BE5EA02972416CA7C2AF87CA5BD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18B0-4875-401F-9903-8CA2F0B4EF3E}"/>
      </w:docPartPr>
      <w:docPartBody>
        <w:p w:rsidR="00000000" w:rsidRDefault="00C77E5E">
          <w:pPr>
            <w:pStyle w:val="B5BE5EA02972416CA7C2AF87CA5BD35E"/>
          </w:pPr>
          <w:r w:rsidRPr="00B17FD6">
            <w:rPr>
              <w:lang w:bidi="es-MX"/>
            </w:rPr>
            <w:t>Acción</w:t>
          </w:r>
        </w:p>
      </w:docPartBody>
    </w:docPart>
    <w:docPart>
      <w:docPartPr>
        <w:name w:val="FEB93D62CBD24E2898584324C9B59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33EEE-050D-4154-A2DB-9521936E6033}"/>
      </w:docPartPr>
      <w:docPartBody>
        <w:p w:rsidR="00000000" w:rsidRDefault="00C77E5E">
          <w:pPr>
            <w:pStyle w:val="FEB93D62CBD24E2898584324C9B594BB"/>
          </w:pPr>
          <w:r w:rsidRPr="00B17FD6">
            <w:rPr>
              <w:lang w:bidi="es-MX"/>
            </w:rPr>
            <w:t>Fecha de ven</w:t>
          </w:r>
          <w:r w:rsidRPr="00B17FD6">
            <w:rPr>
              <w:lang w:bidi="es-MX"/>
            </w:rPr>
            <w:t>cimiento para la finalización</w:t>
          </w:r>
        </w:p>
      </w:docPartBody>
    </w:docPart>
    <w:docPart>
      <w:docPartPr>
        <w:name w:val="88610466FC954D0DAE22245EFB7A4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CAC7-607C-4D65-90C0-E6E4CDBB92EB}"/>
      </w:docPartPr>
      <w:docPartBody>
        <w:p w:rsidR="00000000" w:rsidRDefault="00C77E5E">
          <w:pPr>
            <w:pStyle w:val="88610466FC954D0DAE22245EFB7A4D8B"/>
          </w:pPr>
          <w:r w:rsidRPr="00B17FD6">
            <w:rPr>
              <w:lang w:bidi="es-MX"/>
            </w:rPr>
            <w:t>% completado</w:t>
          </w:r>
        </w:p>
      </w:docPartBody>
    </w:docPart>
    <w:docPart>
      <w:docPartPr>
        <w:name w:val="0DEB664E19E74D4382A4FB8D0A747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B029F-A444-4CA9-97C4-814E043C92F2}"/>
      </w:docPartPr>
      <w:docPartBody>
        <w:p w:rsidR="00000000" w:rsidRDefault="00C77E5E">
          <w:pPr>
            <w:pStyle w:val="0DEB664E19E74D4382A4FB8D0A747215"/>
          </w:pPr>
          <w:r w:rsidRPr="00B17FD6">
            <w:rPr>
              <w:lang w:bidi="es-MX"/>
            </w:rPr>
            <w:t>Acción</w:t>
          </w:r>
        </w:p>
      </w:docPartBody>
    </w:docPart>
    <w:docPart>
      <w:docPartPr>
        <w:name w:val="F7A4759D81CD4CCEB4230D65F7688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B158D-E60C-4A42-B4F5-C2D683E53544}"/>
      </w:docPartPr>
      <w:docPartBody>
        <w:p w:rsidR="00000000" w:rsidRDefault="00C77E5E">
          <w:pPr>
            <w:pStyle w:val="F7A4759D81CD4CCEB4230D65F7688E40"/>
          </w:pPr>
          <w:r w:rsidRPr="00B17FD6">
            <w:rPr>
              <w:lang w:bidi="es-MX"/>
            </w:rPr>
            <w:t>Fecha</w:t>
          </w:r>
        </w:p>
      </w:docPartBody>
    </w:docPart>
    <w:docPart>
      <w:docPartPr>
        <w:name w:val="67DEE2BFF92243288D4F6A163A28A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E02-3880-49A4-976F-2FDB31CD5B75}"/>
      </w:docPartPr>
      <w:docPartBody>
        <w:p w:rsidR="00000000" w:rsidRDefault="00C77E5E">
          <w:pPr>
            <w:pStyle w:val="67DEE2BFF92243288D4F6A163A28A407"/>
          </w:pPr>
          <w:r w:rsidRPr="00B17FD6">
            <w:rPr>
              <w:lang w:bidi="es-MX"/>
            </w:rPr>
            <w:t>%</w:t>
          </w:r>
        </w:p>
      </w:docPartBody>
    </w:docPart>
    <w:docPart>
      <w:docPartPr>
        <w:name w:val="BB8F9519F6EE4043B746805436742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063B4-D069-4606-8C80-26CD49BD221E}"/>
      </w:docPartPr>
      <w:docPartBody>
        <w:p w:rsidR="00000000" w:rsidRDefault="00C77E5E">
          <w:pPr>
            <w:pStyle w:val="BB8F9519F6EE4043B7468054367425CC"/>
          </w:pPr>
          <w:r w:rsidRPr="00B17FD6">
            <w:rPr>
              <w:lang w:bidi="es-MX"/>
            </w:rPr>
            <w:t>Acción</w:t>
          </w:r>
        </w:p>
      </w:docPartBody>
    </w:docPart>
    <w:docPart>
      <w:docPartPr>
        <w:name w:val="781CDA39F418468A805E5EA74E663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62C07-1395-4966-A863-D5A7B3A18EBE}"/>
      </w:docPartPr>
      <w:docPartBody>
        <w:p w:rsidR="00000000" w:rsidRDefault="00C77E5E">
          <w:pPr>
            <w:pStyle w:val="781CDA39F418468A805E5EA74E663405"/>
          </w:pPr>
          <w:r w:rsidRPr="00B17FD6">
            <w:rPr>
              <w:lang w:bidi="es-MX"/>
            </w:rPr>
            <w:t>Fecha</w:t>
          </w:r>
        </w:p>
      </w:docPartBody>
    </w:docPart>
    <w:docPart>
      <w:docPartPr>
        <w:name w:val="0ECF3D7A6BD94ED88BE6B33000A4E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8993D-7624-4D31-A730-79D2611175B2}"/>
      </w:docPartPr>
      <w:docPartBody>
        <w:p w:rsidR="00000000" w:rsidRDefault="00C77E5E">
          <w:pPr>
            <w:pStyle w:val="0ECF3D7A6BD94ED88BE6B33000A4E1A9"/>
          </w:pPr>
          <w:r w:rsidRPr="00B17FD6">
            <w:rPr>
              <w:lang w:bidi="es-MX"/>
            </w:rPr>
            <w:t>%</w:t>
          </w:r>
        </w:p>
      </w:docPartBody>
    </w:docPart>
    <w:docPart>
      <w:docPartPr>
        <w:name w:val="9899101D28BF43ABA8D73AC36D30D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B42D7-A971-4DCF-B651-9CFA1ABF8F8B}"/>
      </w:docPartPr>
      <w:docPartBody>
        <w:p w:rsidR="00000000" w:rsidRDefault="00C77E5E">
          <w:pPr>
            <w:pStyle w:val="9899101D28BF43ABA8D73AC36D30DD55"/>
          </w:pPr>
          <w:r w:rsidRPr="00B17FD6">
            <w:rPr>
              <w:lang w:bidi="es-MX"/>
            </w:rPr>
            <w:t>Acción</w:t>
          </w:r>
        </w:p>
      </w:docPartBody>
    </w:docPart>
    <w:docPart>
      <w:docPartPr>
        <w:name w:val="1A4070D85AFA43F4AC62AC4698B68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56864-4B9C-4911-9605-5BAEA48C148C}"/>
      </w:docPartPr>
      <w:docPartBody>
        <w:p w:rsidR="00000000" w:rsidRDefault="00C77E5E">
          <w:pPr>
            <w:pStyle w:val="1A4070D85AFA43F4AC62AC4698B6851F"/>
          </w:pPr>
          <w:r w:rsidRPr="00B17FD6">
            <w:rPr>
              <w:lang w:bidi="es-MX"/>
            </w:rPr>
            <w:t>Fecha</w:t>
          </w:r>
        </w:p>
      </w:docPartBody>
    </w:docPart>
    <w:docPart>
      <w:docPartPr>
        <w:name w:val="FD1BDC26F0F849E3BE6D800F4D533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D1489-B13E-48AA-B28D-603758888D06}"/>
      </w:docPartPr>
      <w:docPartBody>
        <w:p w:rsidR="00000000" w:rsidRDefault="00C77E5E">
          <w:pPr>
            <w:pStyle w:val="FD1BDC26F0F849E3BE6D800F4D533AE7"/>
          </w:pPr>
          <w:r w:rsidRPr="00B17FD6">
            <w:rPr>
              <w:lang w:bidi="es-MX"/>
            </w:rPr>
            <w:t>%</w:t>
          </w:r>
        </w:p>
      </w:docPartBody>
    </w:docPart>
    <w:docPart>
      <w:docPartPr>
        <w:name w:val="82D95EA0ABBB48F5834EEFD1DE28A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6169E-EA3A-48B5-AA4B-A2A19D15CE10}"/>
      </w:docPartPr>
      <w:docPartBody>
        <w:p w:rsidR="00000000" w:rsidRDefault="00C77E5E">
          <w:pPr>
            <w:pStyle w:val="82D95EA0ABBB48F5834EEFD1DE28AA04"/>
          </w:pPr>
          <w:r w:rsidRPr="00B17FD6">
            <w:rPr>
              <w:lang w:bidi="es-MX"/>
            </w:rPr>
            <w:t>Acción</w:t>
          </w:r>
        </w:p>
      </w:docPartBody>
    </w:docPart>
    <w:docPart>
      <w:docPartPr>
        <w:name w:val="70BE3523681E482BA3CDF9C02F45A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087D3-C5AA-436D-989A-C617BFAAEFC9}"/>
      </w:docPartPr>
      <w:docPartBody>
        <w:p w:rsidR="00000000" w:rsidRDefault="00C77E5E">
          <w:pPr>
            <w:pStyle w:val="70BE3523681E482BA3CDF9C02F45AF40"/>
          </w:pPr>
          <w:r w:rsidRPr="00B17FD6">
            <w:rPr>
              <w:lang w:bidi="es-MX"/>
            </w:rPr>
            <w:t>Fecha</w:t>
          </w:r>
        </w:p>
      </w:docPartBody>
    </w:docPart>
    <w:docPart>
      <w:docPartPr>
        <w:name w:val="8F9402B54D73474B82BB97542A082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4F0B4-5C4D-473A-8D7D-3BAC7AE74CE2}"/>
      </w:docPartPr>
      <w:docPartBody>
        <w:p w:rsidR="00000000" w:rsidRDefault="00C77E5E">
          <w:pPr>
            <w:pStyle w:val="8F9402B54D73474B82BB97542A082F34"/>
          </w:pPr>
          <w:r w:rsidRPr="00B17FD6">
            <w:rPr>
              <w:lang w:bidi="es-MX"/>
            </w:rPr>
            <w:t>%</w:t>
          </w:r>
        </w:p>
      </w:docPartBody>
    </w:docPart>
    <w:docPart>
      <w:docPartPr>
        <w:name w:val="18C8D00E5DF34850A6A1608B2D87F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91B74-5D16-4AA3-9C25-3C724FAA5B01}"/>
      </w:docPartPr>
      <w:docPartBody>
        <w:p w:rsidR="00000000" w:rsidRDefault="00C77E5E">
          <w:pPr>
            <w:pStyle w:val="18C8D00E5DF34850A6A1608B2D87FA38"/>
          </w:pPr>
          <w:r w:rsidRPr="00B17FD6">
            <w:rPr>
              <w:lang w:bidi="es-MX"/>
            </w:rPr>
            <w:t>Acción</w:t>
          </w:r>
        </w:p>
      </w:docPartBody>
    </w:docPart>
    <w:docPart>
      <w:docPartPr>
        <w:name w:val="F89FDD2FF239474AAB792B051D4DE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F9EDE-F122-47A4-B405-94FD7D1066F2}"/>
      </w:docPartPr>
      <w:docPartBody>
        <w:p w:rsidR="00000000" w:rsidRDefault="00C77E5E">
          <w:pPr>
            <w:pStyle w:val="F89FDD2FF239474AAB792B051D4DE56E"/>
          </w:pPr>
          <w:r w:rsidRPr="00B17FD6">
            <w:rPr>
              <w:lang w:bidi="es-MX"/>
            </w:rPr>
            <w:t>Fecha</w:t>
          </w:r>
        </w:p>
      </w:docPartBody>
    </w:docPart>
    <w:docPart>
      <w:docPartPr>
        <w:name w:val="8DD9FB0489B249D9BF0066CAD9DCB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C3B8F-0972-453F-AD0E-AB0748FF15A8}"/>
      </w:docPartPr>
      <w:docPartBody>
        <w:p w:rsidR="00000000" w:rsidRDefault="00C77E5E">
          <w:pPr>
            <w:pStyle w:val="8DD9FB0489B249D9BF0066CAD9DCBB76"/>
          </w:pPr>
          <w:r w:rsidRPr="00B17FD6">
            <w:rPr>
              <w:lang w:bidi="es-MX"/>
            </w:rPr>
            <w:t>%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5E"/>
    <w:rsid w:val="00C7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C59303BBE44962A10225E08B90829C">
    <w:name w:val="F0C59303BBE44962A10225E08B90829C"/>
  </w:style>
  <w:style w:type="paragraph" w:customStyle="1" w:styleId="099ADBC3E9114C4B85507A03E31066F3">
    <w:name w:val="099ADBC3E9114C4B85507A03E31066F3"/>
  </w:style>
  <w:style w:type="paragraph" w:customStyle="1" w:styleId="DD36E9DF939447C48C36D00EEB707EEB">
    <w:name w:val="DD36E9DF939447C48C36D00EEB707EEB"/>
  </w:style>
  <w:style w:type="paragraph" w:customStyle="1" w:styleId="3582FEF804594420802A7782F5CF5CD0">
    <w:name w:val="3582FEF804594420802A7782F5CF5CD0"/>
  </w:style>
  <w:style w:type="paragraph" w:customStyle="1" w:styleId="D508D1A136E64694A2736265CE052B15">
    <w:name w:val="D508D1A136E64694A2736265CE052B15"/>
  </w:style>
  <w:style w:type="paragraph" w:customStyle="1" w:styleId="C33B3BB2B2704BDF84319BEDC4295055">
    <w:name w:val="C33B3BB2B2704BDF84319BEDC4295055"/>
  </w:style>
  <w:style w:type="paragraph" w:customStyle="1" w:styleId="D925AF343D284B07AA465291D6623060">
    <w:name w:val="D925AF343D284B07AA465291D6623060"/>
  </w:style>
  <w:style w:type="paragraph" w:customStyle="1" w:styleId="B3AA30680CC747B1BE7017C6DAD233D0">
    <w:name w:val="B3AA30680CC747B1BE7017C6DAD233D0"/>
  </w:style>
  <w:style w:type="paragraph" w:customStyle="1" w:styleId="E89A51020682405CAB170D1665C54BBE">
    <w:name w:val="E89A51020682405CAB170D1665C54BBE"/>
  </w:style>
  <w:style w:type="paragraph" w:customStyle="1" w:styleId="973709E6DF7A4B2AA84593A139ED182D">
    <w:name w:val="973709E6DF7A4B2AA84593A139ED182D"/>
  </w:style>
  <w:style w:type="paragraph" w:customStyle="1" w:styleId="E50F9FB4AEEA4C228F00C4F7B92A697B">
    <w:name w:val="E50F9FB4AEEA4C228F00C4F7B92A697B"/>
  </w:style>
  <w:style w:type="paragraph" w:customStyle="1" w:styleId="6E219CB43A6B44C6BC50705651921E4D">
    <w:name w:val="6E219CB43A6B44C6BC50705651921E4D"/>
  </w:style>
  <w:style w:type="paragraph" w:customStyle="1" w:styleId="8CBD73E1C6E145E5A51900F63235EF46">
    <w:name w:val="8CBD73E1C6E145E5A51900F63235EF46"/>
  </w:style>
  <w:style w:type="paragraph" w:customStyle="1" w:styleId="7E02E2CD4FC24BDC907BC8D76725B943">
    <w:name w:val="7E02E2CD4FC24BDC907BC8D76725B943"/>
  </w:style>
  <w:style w:type="paragraph" w:customStyle="1" w:styleId="6B55A261AF514EDDB3E1872B07035275">
    <w:name w:val="6B55A261AF514EDDB3E1872B07035275"/>
  </w:style>
  <w:style w:type="paragraph" w:customStyle="1" w:styleId="A971FA8C4AC245EF8DC3CCADDD9EA19B">
    <w:name w:val="A971FA8C4AC245EF8DC3CCADDD9EA19B"/>
  </w:style>
  <w:style w:type="paragraph" w:customStyle="1" w:styleId="693E1FA26C014F26BB59CA9078A23C72">
    <w:name w:val="693E1FA26C014F26BB59CA9078A23C72"/>
  </w:style>
  <w:style w:type="character" w:styleId="nfasis">
    <w:name w:val="Emphasis"/>
    <w:basedOn w:val="Fuentedeprrafopredeter"/>
    <w:uiPriority w:val="12"/>
    <w:unhideWhenUsed/>
    <w:qFormat/>
    <w:rPr>
      <w:i/>
      <w:iCs/>
      <w:color w:val="595959" w:themeColor="text1" w:themeTint="A6"/>
    </w:rPr>
  </w:style>
  <w:style w:type="paragraph" w:customStyle="1" w:styleId="E5CAEEB9CD2D4010848A995D633EC29D">
    <w:name w:val="E5CAEEB9CD2D4010848A995D633EC29D"/>
  </w:style>
  <w:style w:type="paragraph" w:customStyle="1" w:styleId="89B03A18854A405F8153B6A2F4534C25">
    <w:name w:val="89B03A18854A405F8153B6A2F4534C25"/>
  </w:style>
  <w:style w:type="paragraph" w:customStyle="1" w:styleId="35BC1A440DF54BB7895ADAD7AB91EB61">
    <w:name w:val="35BC1A440DF54BB7895ADAD7AB91EB61"/>
  </w:style>
  <w:style w:type="paragraph" w:customStyle="1" w:styleId="B4E310785C4D4E05B4FBD0C3F22971F2">
    <w:name w:val="B4E310785C4D4E05B4FBD0C3F22971F2"/>
  </w:style>
  <w:style w:type="paragraph" w:customStyle="1" w:styleId="BDF29670BA2F4FF19982CFEDF85E6F1C">
    <w:name w:val="BDF29670BA2F4FF19982CFEDF85E6F1C"/>
  </w:style>
  <w:style w:type="paragraph" w:customStyle="1" w:styleId="0B6272F90EC54084B1C3C0ECFA232DD9">
    <w:name w:val="0B6272F90EC54084B1C3C0ECFA232DD9"/>
  </w:style>
  <w:style w:type="paragraph" w:customStyle="1" w:styleId="83DC0E15252342AF8FEF4CC1BCCE595C">
    <w:name w:val="83DC0E15252342AF8FEF4CC1BCCE595C"/>
  </w:style>
  <w:style w:type="paragraph" w:customStyle="1" w:styleId="C5A7C944CB804D5091DDBF2F7703233D">
    <w:name w:val="C5A7C944CB804D5091DDBF2F7703233D"/>
  </w:style>
  <w:style w:type="paragraph" w:customStyle="1" w:styleId="6D98036CE0834873BDD20DB54B26215A">
    <w:name w:val="6D98036CE0834873BDD20DB54B26215A"/>
  </w:style>
  <w:style w:type="paragraph" w:customStyle="1" w:styleId="67507A3345964772ABA7D0D2A8F23121">
    <w:name w:val="67507A3345964772ABA7D0D2A8F23121"/>
  </w:style>
  <w:style w:type="paragraph" w:customStyle="1" w:styleId="1A3A33B8DCA346819E95A74D575D88B7">
    <w:name w:val="1A3A33B8DCA346819E95A74D575D88B7"/>
  </w:style>
  <w:style w:type="paragraph" w:customStyle="1" w:styleId="C55EE74428124642A0ADF9AF611358A0">
    <w:name w:val="C55EE74428124642A0ADF9AF611358A0"/>
  </w:style>
  <w:style w:type="paragraph" w:customStyle="1" w:styleId="AF41572E9E19468ABB373F64BEA15EB6">
    <w:name w:val="AF41572E9E19468ABB373F64BEA15EB6"/>
  </w:style>
  <w:style w:type="paragraph" w:customStyle="1" w:styleId="6F2A50E1617D453B88F521CF9A61F958">
    <w:name w:val="6F2A50E1617D453B88F521CF9A61F958"/>
  </w:style>
  <w:style w:type="paragraph" w:customStyle="1" w:styleId="4DFE7BE3A5C649C993F0B04D97AEF553">
    <w:name w:val="4DFE7BE3A5C649C993F0B04D97AEF553"/>
  </w:style>
  <w:style w:type="paragraph" w:customStyle="1" w:styleId="474FB4DBE8334E2589D473D7CE390E45">
    <w:name w:val="474FB4DBE8334E2589D473D7CE390E45"/>
  </w:style>
  <w:style w:type="paragraph" w:customStyle="1" w:styleId="0930383E17F44D949A1416FA19A78F47">
    <w:name w:val="0930383E17F44D949A1416FA19A78F47"/>
  </w:style>
  <w:style w:type="paragraph" w:customStyle="1" w:styleId="F89DD3A888AD48C1ABF279A61C43E65C">
    <w:name w:val="F89DD3A888AD48C1ABF279A61C43E65C"/>
  </w:style>
  <w:style w:type="paragraph" w:customStyle="1" w:styleId="671D69D2DDB0441FBFA7F55A1237F0EB">
    <w:name w:val="671D69D2DDB0441FBFA7F55A1237F0EB"/>
  </w:style>
  <w:style w:type="paragraph" w:customStyle="1" w:styleId="6AA1D5DD50A24CCF8FE7F88DFD16D3AD">
    <w:name w:val="6AA1D5DD50A24CCF8FE7F88DFD16D3AD"/>
  </w:style>
  <w:style w:type="paragraph" w:customStyle="1" w:styleId="40A57E6E5FC547E898EB4A2BEB4AF35F">
    <w:name w:val="40A57E6E5FC547E898EB4A2BEB4AF35F"/>
  </w:style>
  <w:style w:type="paragraph" w:customStyle="1" w:styleId="CC2EF2A2EC2D406E928802CCDB824F16">
    <w:name w:val="CC2EF2A2EC2D406E928802CCDB824F16"/>
  </w:style>
  <w:style w:type="paragraph" w:customStyle="1" w:styleId="91F6865A8D4A461E9764CB5C61D2911E">
    <w:name w:val="91F6865A8D4A461E9764CB5C61D2911E"/>
  </w:style>
  <w:style w:type="paragraph" w:customStyle="1" w:styleId="628DAD5A116C47B892062B0065DC9A64">
    <w:name w:val="628DAD5A116C47B892062B0065DC9A64"/>
  </w:style>
  <w:style w:type="paragraph" w:customStyle="1" w:styleId="40EAF8AAD45143139C7FE6D3955476CF">
    <w:name w:val="40EAF8AAD45143139C7FE6D3955476CF"/>
  </w:style>
  <w:style w:type="paragraph" w:customStyle="1" w:styleId="DB9B863EF16A4BADA421F74193A09D2C">
    <w:name w:val="DB9B863EF16A4BADA421F74193A09D2C"/>
  </w:style>
  <w:style w:type="paragraph" w:customStyle="1" w:styleId="88DCA87A97604D8CA1CB5C7F1A9EF5D4">
    <w:name w:val="88DCA87A97604D8CA1CB5C7F1A9EF5D4"/>
  </w:style>
  <w:style w:type="paragraph" w:customStyle="1" w:styleId="55A49E16693141F7A9B4BC29DA568798">
    <w:name w:val="55A49E16693141F7A9B4BC29DA568798"/>
  </w:style>
  <w:style w:type="paragraph" w:customStyle="1" w:styleId="975CDBEB433441FB90C926E65331B2BB">
    <w:name w:val="975CDBEB433441FB90C926E65331B2BB"/>
  </w:style>
  <w:style w:type="paragraph" w:customStyle="1" w:styleId="4F9A3D1730D8483FBC3340FF2BEF2A25">
    <w:name w:val="4F9A3D1730D8483FBC3340FF2BEF2A25"/>
  </w:style>
  <w:style w:type="paragraph" w:customStyle="1" w:styleId="8B5A15D04A854EA695C341B1EE198164">
    <w:name w:val="8B5A15D04A854EA695C341B1EE198164"/>
  </w:style>
  <w:style w:type="paragraph" w:customStyle="1" w:styleId="FE8C66883FC347329E175073195F0FFA">
    <w:name w:val="FE8C66883FC347329E175073195F0FFA"/>
  </w:style>
  <w:style w:type="paragraph" w:customStyle="1" w:styleId="28763E541BDD472E821616A315C5F6B2">
    <w:name w:val="28763E541BDD472E821616A315C5F6B2"/>
  </w:style>
  <w:style w:type="paragraph" w:customStyle="1" w:styleId="7CEC53DFB0124851B2E06301A2FFB198">
    <w:name w:val="7CEC53DFB0124851B2E06301A2FFB198"/>
  </w:style>
  <w:style w:type="paragraph" w:customStyle="1" w:styleId="BC7D7BAA1E464248B16C0F49B7161AB6">
    <w:name w:val="BC7D7BAA1E464248B16C0F49B7161AB6"/>
  </w:style>
  <w:style w:type="paragraph" w:customStyle="1" w:styleId="955824C693F74E45A1D463D07B282E79">
    <w:name w:val="955824C693F74E45A1D463D07B282E79"/>
  </w:style>
  <w:style w:type="paragraph" w:customStyle="1" w:styleId="19B7A731B545434E94EDF1F067061678">
    <w:name w:val="19B7A731B545434E94EDF1F067061678"/>
  </w:style>
  <w:style w:type="paragraph" w:customStyle="1" w:styleId="9AB83DA3362041B48E2935AF8E74766A">
    <w:name w:val="9AB83DA3362041B48E2935AF8E74766A"/>
  </w:style>
  <w:style w:type="paragraph" w:customStyle="1" w:styleId="27A7933BC31D4A38BD8AA42125E5D100">
    <w:name w:val="27A7933BC31D4A38BD8AA42125E5D100"/>
  </w:style>
  <w:style w:type="paragraph" w:customStyle="1" w:styleId="24FC450658DA42BB8410A526C86569B6">
    <w:name w:val="24FC450658DA42BB8410A526C86569B6"/>
  </w:style>
  <w:style w:type="paragraph" w:customStyle="1" w:styleId="7EE81BEDA0624DD0BCF7725095CB5329">
    <w:name w:val="7EE81BEDA0624DD0BCF7725095CB5329"/>
  </w:style>
  <w:style w:type="paragraph" w:customStyle="1" w:styleId="1D9755DE09574A6A8B93D1C0870F1DE2">
    <w:name w:val="1D9755DE09574A6A8B93D1C0870F1DE2"/>
  </w:style>
  <w:style w:type="paragraph" w:customStyle="1" w:styleId="34F0BED2BE1F43A3A261305BE5A1D745">
    <w:name w:val="34F0BED2BE1F43A3A261305BE5A1D745"/>
  </w:style>
  <w:style w:type="paragraph" w:customStyle="1" w:styleId="C5E0D77CF5DE4995BC3AA3A313E921C2">
    <w:name w:val="C5E0D77CF5DE4995BC3AA3A313E921C2"/>
  </w:style>
  <w:style w:type="paragraph" w:customStyle="1" w:styleId="96E4D8619D9B4AF4B7F8A6D1AA06FBAF">
    <w:name w:val="96E4D8619D9B4AF4B7F8A6D1AA06FBAF"/>
  </w:style>
  <w:style w:type="paragraph" w:customStyle="1" w:styleId="A41106EDFE1F4CA29C7E8F0AAF1EA06E">
    <w:name w:val="A41106EDFE1F4CA29C7E8F0AAF1EA06E"/>
  </w:style>
  <w:style w:type="paragraph" w:customStyle="1" w:styleId="12482D0481B74693B6CD64D31EF50EC1">
    <w:name w:val="12482D0481B74693B6CD64D31EF50EC1"/>
  </w:style>
  <w:style w:type="paragraph" w:customStyle="1" w:styleId="7AA0F90209C143768C0803FE933F68A4">
    <w:name w:val="7AA0F90209C143768C0803FE933F68A4"/>
  </w:style>
  <w:style w:type="paragraph" w:customStyle="1" w:styleId="5A9879BD7E32441E90FA52EB06DD6482">
    <w:name w:val="5A9879BD7E32441E90FA52EB06DD6482"/>
  </w:style>
  <w:style w:type="paragraph" w:customStyle="1" w:styleId="55466FCDC6A94985BFD62DF01C4C9420">
    <w:name w:val="55466FCDC6A94985BFD62DF01C4C9420"/>
  </w:style>
  <w:style w:type="paragraph" w:customStyle="1" w:styleId="0190AFBE884E43C8A0008AA0C32BB36A">
    <w:name w:val="0190AFBE884E43C8A0008AA0C32BB36A"/>
  </w:style>
  <w:style w:type="paragraph" w:customStyle="1" w:styleId="ABB2BF8B3F4C418E9A18534EE958F437">
    <w:name w:val="ABB2BF8B3F4C418E9A18534EE958F437"/>
  </w:style>
  <w:style w:type="paragraph" w:customStyle="1" w:styleId="63A7E559E3D64DC79FABC6DB0267F0C8">
    <w:name w:val="63A7E559E3D64DC79FABC6DB0267F0C8"/>
  </w:style>
  <w:style w:type="paragraph" w:customStyle="1" w:styleId="B5BE5EA02972416CA7C2AF87CA5BD35E">
    <w:name w:val="B5BE5EA02972416CA7C2AF87CA5BD35E"/>
  </w:style>
  <w:style w:type="paragraph" w:customStyle="1" w:styleId="FEB93D62CBD24E2898584324C9B594BB">
    <w:name w:val="FEB93D62CBD24E2898584324C9B594BB"/>
  </w:style>
  <w:style w:type="paragraph" w:customStyle="1" w:styleId="88610466FC954D0DAE22245EFB7A4D8B">
    <w:name w:val="88610466FC954D0DAE22245EFB7A4D8B"/>
  </w:style>
  <w:style w:type="paragraph" w:customStyle="1" w:styleId="0DEB664E19E74D4382A4FB8D0A747215">
    <w:name w:val="0DEB664E19E74D4382A4FB8D0A747215"/>
  </w:style>
  <w:style w:type="paragraph" w:customStyle="1" w:styleId="F7A4759D81CD4CCEB4230D65F7688E40">
    <w:name w:val="F7A4759D81CD4CCEB4230D65F7688E40"/>
  </w:style>
  <w:style w:type="paragraph" w:customStyle="1" w:styleId="67DEE2BFF92243288D4F6A163A28A407">
    <w:name w:val="67DEE2BFF92243288D4F6A163A28A407"/>
  </w:style>
  <w:style w:type="paragraph" w:customStyle="1" w:styleId="BB8F9519F6EE4043B7468054367425CC">
    <w:name w:val="BB8F9519F6EE4043B7468054367425CC"/>
  </w:style>
  <w:style w:type="paragraph" w:customStyle="1" w:styleId="781CDA39F418468A805E5EA74E663405">
    <w:name w:val="781CDA39F418468A805E5EA74E663405"/>
  </w:style>
  <w:style w:type="paragraph" w:customStyle="1" w:styleId="0ECF3D7A6BD94ED88BE6B33000A4E1A9">
    <w:name w:val="0ECF3D7A6BD94ED88BE6B33000A4E1A9"/>
  </w:style>
  <w:style w:type="paragraph" w:customStyle="1" w:styleId="9899101D28BF43ABA8D73AC36D30DD55">
    <w:name w:val="9899101D28BF43ABA8D73AC36D30DD55"/>
  </w:style>
  <w:style w:type="paragraph" w:customStyle="1" w:styleId="1A4070D85AFA43F4AC62AC4698B6851F">
    <w:name w:val="1A4070D85AFA43F4AC62AC4698B6851F"/>
  </w:style>
  <w:style w:type="paragraph" w:customStyle="1" w:styleId="FD1BDC26F0F849E3BE6D800F4D533AE7">
    <w:name w:val="FD1BDC26F0F849E3BE6D800F4D533AE7"/>
  </w:style>
  <w:style w:type="paragraph" w:customStyle="1" w:styleId="82D95EA0ABBB48F5834EEFD1DE28AA04">
    <w:name w:val="82D95EA0ABBB48F5834EEFD1DE28AA04"/>
  </w:style>
  <w:style w:type="paragraph" w:customStyle="1" w:styleId="70BE3523681E482BA3CDF9C02F45AF40">
    <w:name w:val="70BE3523681E482BA3CDF9C02F45AF40"/>
  </w:style>
  <w:style w:type="paragraph" w:customStyle="1" w:styleId="8F9402B54D73474B82BB97542A082F34">
    <w:name w:val="8F9402B54D73474B82BB97542A082F34"/>
  </w:style>
  <w:style w:type="paragraph" w:customStyle="1" w:styleId="18C8D00E5DF34850A6A1608B2D87FA38">
    <w:name w:val="18C8D00E5DF34850A6A1608B2D87FA38"/>
  </w:style>
  <w:style w:type="paragraph" w:customStyle="1" w:styleId="F89FDD2FF239474AAB792B051D4DE56E">
    <w:name w:val="F89FDD2FF239474AAB792B051D4DE56E"/>
  </w:style>
  <w:style w:type="paragraph" w:customStyle="1" w:styleId="8DD9FB0489B249D9BF0066CAD9DCBB76">
    <w:name w:val="8DD9FB0489B249D9BF0066CAD9DCBB76"/>
  </w:style>
  <w:style w:type="paragraph" w:customStyle="1" w:styleId="EE867323668D46F18A3112DF15BC8DA5">
    <w:name w:val="EE867323668D46F18A3112DF15BC8DA5"/>
    <w:rsid w:val="00C77E5E"/>
  </w:style>
  <w:style w:type="paragraph" w:customStyle="1" w:styleId="BC7CB0BA46B54557822BC55C69F863A5">
    <w:name w:val="BC7CB0BA46B54557822BC55C69F863A5"/>
    <w:rsid w:val="00C77E5E"/>
  </w:style>
  <w:style w:type="paragraph" w:customStyle="1" w:styleId="314DF383C1A54343A76CD981FEB22337">
    <w:name w:val="314DF383C1A54343A76CD981FEB22337"/>
    <w:rsid w:val="00C77E5E"/>
  </w:style>
  <w:style w:type="paragraph" w:customStyle="1" w:styleId="B66B4D7E36B54A28B4FBEBC9A3FD1CDC">
    <w:name w:val="B66B4D7E36B54A28B4FBEBC9A3FD1CDC"/>
    <w:rsid w:val="00C77E5E"/>
  </w:style>
  <w:style w:type="paragraph" w:customStyle="1" w:styleId="8759D74C6FD8417E83ED7EEA9C9370CF">
    <w:name w:val="8759D74C6FD8417E83ED7EEA9C9370CF"/>
    <w:rsid w:val="00C77E5E"/>
  </w:style>
  <w:style w:type="paragraph" w:customStyle="1" w:styleId="62CF6AB4BCE848D8820229E52C5A63FA">
    <w:name w:val="62CF6AB4BCE848D8820229E52C5A63FA"/>
    <w:rsid w:val="00C77E5E"/>
  </w:style>
  <w:style w:type="paragraph" w:customStyle="1" w:styleId="0AA90ABF13734EF0B623E4BE92DE0DDC">
    <w:name w:val="0AA90ABF13734EF0B623E4BE92DE0DDC"/>
    <w:rsid w:val="00C77E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Launchx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tf03992093_win32</Template>
  <TotalTime>44</TotalTime>
  <Pages>3</Pages>
  <Words>382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abogabot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Una pequeña revisión</dc:subject>
  <dc:creator>Brandon Enrique Bernardino Garcia Ramirez</dc:creator>
  <cp:keywords>Brandon enrique bernardino garcia ramirez</cp:keywords>
  <dc:description>Abogabot</dc:description>
  <cp:lastModifiedBy>BRANDON ENRIQUE BERNARDINO GARCIA RAMIREZ</cp:lastModifiedBy>
  <cp:revision>1</cp:revision>
  <dcterms:created xsi:type="dcterms:W3CDTF">2022-02-26T00:10:00Z</dcterms:created>
  <dcterms:modified xsi:type="dcterms:W3CDTF">2022-02-26T00:54:00Z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